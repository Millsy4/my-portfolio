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DBA48" w14:textId="19165212" w:rsidR="002C42BC" w:rsidRPr="00F06578" w:rsidRDefault="009D1252">
      <w:pPr>
        <w:pStyle w:val="ContactInfo"/>
        <w:rPr>
          <w:color w:val="auto"/>
        </w:rPr>
      </w:pPr>
      <w:sdt>
        <w:sdtPr>
          <w:rPr>
            <w:color w:val="auto"/>
          </w:rPr>
          <w:alias w:val="Street Address"/>
          <w:tag w:val="Street Address"/>
          <w:id w:val="1415969137"/>
          <w:placeholder>
            <w:docPart w:val="F417BD0A4A4D4B9CBFBD7A68BAF000FA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E7855">
            <w:rPr>
              <w:color w:val="auto"/>
            </w:rPr>
            <w:t>2321 Fairway Dr, Dodge City, Kansas, 67801</w:t>
          </w:r>
        </w:sdtContent>
      </w:sdt>
    </w:p>
    <w:sdt>
      <w:sdtPr>
        <w:rPr>
          <w:color w:val="auto"/>
        </w:rPr>
        <w:alias w:val="Category"/>
        <w:tag w:val=""/>
        <w:id w:val="1543715586"/>
        <w:placeholder>
          <w:docPart w:val="DA91A76664AE4471A3EAF26830A5738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A6DBA49" w14:textId="59E417BD" w:rsidR="002C42BC" w:rsidRPr="00F06578" w:rsidRDefault="003E7855">
          <w:pPr>
            <w:pStyle w:val="ContactInfo"/>
            <w:rPr>
              <w:color w:val="auto"/>
            </w:rPr>
          </w:pPr>
          <w:r>
            <w:rPr>
              <w:color w:val="auto"/>
            </w:rPr>
            <w:t>620-430-8514</w:t>
          </w:r>
        </w:p>
      </w:sdtContent>
    </w:sdt>
    <w:p w14:paraId="1A6DBA4A" w14:textId="4512DF23" w:rsidR="002C42BC" w:rsidRPr="00F06578" w:rsidRDefault="009D1252" w:rsidP="00E63431">
      <w:pPr>
        <w:pStyle w:val="ContactInfo"/>
        <w:rPr>
          <w:color w:val="auto"/>
        </w:rPr>
      </w:pPr>
      <w:sdt>
        <w:sdtPr>
          <w:rPr>
            <w:color w:val="auto"/>
          </w:rPr>
          <w:alias w:val="Telephone"/>
          <w:tag w:val="Telephone"/>
          <w:id w:val="599758962"/>
          <w:placeholder>
            <w:docPart w:val="32429706BA66445982B869F6825B4E5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E7855" w:rsidRPr="003E7855">
            <w:rPr>
              <w:color w:val="auto"/>
            </w:rPr>
            <w:t>Chrmills4@gmail.com | https://millsy4.github.io/02_responsive_portfolio/</w:t>
          </w:r>
        </w:sdtContent>
      </w:sdt>
    </w:p>
    <w:p w14:paraId="1A6DBA4B" w14:textId="7C157D2F" w:rsidR="002C42BC" w:rsidRPr="00F06578" w:rsidRDefault="009D1252" w:rsidP="00F06578">
      <w:pPr>
        <w:pStyle w:val="ContactInfo"/>
        <w:rPr>
          <w:color w:val="auto"/>
        </w:rPr>
      </w:pPr>
      <w:hyperlink r:id="rId11" w:history="1">
        <w:r w:rsidR="003E7855" w:rsidRPr="003C7CC1">
          <w:rPr>
            <w:rStyle w:val="Hyperlink"/>
          </w:rPr>
          <w:t>https://www.linkedin.com/in/christian-mills-7ba9701b0/</w:t>
        </w:r>
      </w:hyperlink>
      <w:r w:rsidR="003E7855">
        <w:rPr>
          <w:rStyle w:val="Emphasis"/>
          <w:color w:val="auto"/>
        </w:rPr>
        <w:t xml:space="preserve"> | </w:t>
      </w:r>
      <w:hyperlink r:id="rId12" w:history="1">
        <w:r w:rsidR="003E7855" w:rsidRPr="003C7CC1">
          <w:rPr>
            <w:rStyle w:val="Hyperlink"/>
          </w:rPr>
          <w:t>https://github.com/Millsy4</w:t>
        </w:r>
      </w:hyperlink>
    </w:p>
    <w:tbl>
      <w:tblPr>
        <w:tblStyle w:val="ResumeTable"/>
        <w:tblW w:w="5043" w:type="pct"/>
        <w:tblLook w:val="04A0" w:firstRow="1" w:lastRow="0" w:firstColumn="1" w:lastColumn="0" w:noHBand="0" w:noVBand="1"/>
        <w:tblDescription w:val="Resume"/>
      </w:tblPr>
      <w:tblGrid>
        <w:gridCol w:w="1789"/>
        <w:gridCol w:w="475"/>
        <w:gridCol w:w="7903"/>
      </w:tblGrid>
      <w:tr w:rsidR="00F06578" w:rsidRPr="00F06578" w14:paraId="1A6DBA4F" w14:textId="77777777" w:rsidTr="002837AF">
        <w:trPr>
          <w:trHeight w:val="149"/>
        </w:trPr>
        <w:tc>
          <w:tcPr>
            <w:tcW w:w="1789" w:type="dxa"/>
          </w:tcPr>
          <w:p w14:paraId="1A6DBA4C" w14:textId="585C3711" w:rsidR="002C42BC" w:rsidRPr="0069461A" w:rsidRDefault="009C0E77" w:rsidP="00F06578">
            <w:pPr>
              <w:pStyle w:val="Heading1"/>
              <w:jc w:val="left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475" w:type="dxa"/>
          </w:tcPr>
          <w:p w14:paraId="1A6DBA4D" w14:textId="77777777" w:rsidR="002C42BC" w:rsidRPr="00F06578" w:rsidRDefault="002C42BC">
            <w:pPr>
              <w:rPr>
                <w:color w:val="auto"/>
              </w:rPr>
            </w:pPr>
          </w:p>
        </w:tc>
        <w:tc>
          <w:tcPr>
            <w:tcW w:w="7902" w:type="dxa"/>
          </w:tcPr>
          <w:p w14:paraId="1A6DBA4E" w14:textId="7540EF92" w:rsidR="00564412" w:rsidRPr="00F06578" w:rsidRDefault="009C0E77" w:rsidP="00F06578">
            <w:pPr>
              <w:pStyle w:val="ResumeText"/>
              <w:ind w:right="0"/>
              <w:rPr>
                <w:color w:val="auto"/>
              </w:rPr>
            </w:pPr>
            <w:r w:rsidRPr="009C0E77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Front end web developer </w:t>
            </w:r>
            <w:r w:rsidR="002837AF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>with a</w:t>
            </w:r>
            <w:r w:rsidRPr="009C0E77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background in </w:t>
            </w:r>
            <w:r w:rsidR="002837AF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>management looking to utilize the experience to develop websites that aid users and help resolve issues within companies.  Currently working on a certificate in Full Stack Web Development from Kansas University</w:t>
            </w:r>
            <w:r w:rsidRPr="009C0E77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. </w:t>
            </w:r>
            <w:r w:rsidR="00B110FB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>Focusing on mobile first integration will allow for websites and apps that will be accessible by a wide variety of users.  Primary strengths include teamwork, leadership, diligence, and a priority on doing the job right the first time.</w:t>
            </w:r>
          </w:p>
        </w:tc>
      </w:tr>
      <w:tr w:rsidR="00564412" w:rsidRPr="00F06578" w14:paraId="1A6DBA57" w14:textId="77777777" w:rsidTr="002837AF">
        <w:trPr>
          <w:trHeight w:val="125"/>
        </w:trPr>
        <w:tc>
          <w:tcPr>
            <w:tcW w:w="1789" w:type="dxa"/>
          </w:tcPr>
          <w:p w14:paraId="1A6DBA50" w14:textId="77777777" w:rsidR="00564412" w:rsidRPr="0069461A" w:rsidRDefault="00564412" w:rsidP="00E61190">
            <w:pPr>
              <w:pStyle w:val="Heading1"/>
              <w:jc w:val="left"/>
              <w:rPr>
                <w:color w:val="auto"/>
              </w:rPr>
            </w:pPr>
            <w:r w:rsidRPr="0069461A">
              <w:rPr>
                <w:color w:val="auto"/>
              </w:rPr>
              <w:t>Education</w:t>
            </w:r>
          </w:p>
        </w:tc>
        <w:tc>
          <w:tcPr>
            <w:tcW w:w="475" w:type="dxa"/>
          </w:tcPr>
          <w:p w14:paraId="1A6DBA51" w14:textId="77777777" w:rsidR="00564412" w:rsidRPr="00FD7671" w:rsidRDefault="00564412" w:rsidP="00E61190">
            <w:pPr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7902" w:type="dxa"/>
          </w:tcPr>
          <w:p w14:paraId="1A6DBA52" w14:textId="3BA67621" w:rsidR="00FD7671" w:rsidRDefault="00FD7671" w:rsidP="00FD7671">
            <w:pPr>
              <w:spacing w:before="0" w:after="0" w:line="288" w:lineRule="atLeast"/>
              <w:rPr>
                <w:rFonts w:asciiTheme="majorHAnsi" w:hAnsiTheme="majorHAnsi"/>
                <w:b/>
                <w:color w:val="auto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>Kansas State University</w:t>
            </w:r>
            <w:r w:rsidRPr="00FD7671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                                                                         </w:t>
            </w:r>
            <w:r w:rsidR="009B69A0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                          </w:t>
            </w:r>
            <w:r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</w:t>
            </w:r>
            <w:r w:rsidRPr="00FD7671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</w:t>
            </w:r>
            <w:r w:rsidRPr="00FD7671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August 2013 </w:t>
            </w:r>
            <w:r>
              <w:rPr>
                <w:rFonts w:asciiTheme="majorHAnsi" w:hAnsiTheme="majorHAnsi"/>
                <w:color w:val="auto"/>
                <w:sz w:val="18"/>
                <w:szCs w:val="18"/>
              </w:rPr>
              <w:t>–</w:t>
            </w:r>
            <w:r w:rsidRPr="00FD7671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9B69A0">
              <w:rPr>
                <w:rFonts w:asciiTheme="majorHAnsi" w:hAnsiTheme="majorHAnsi"/>
                <w:color w:val="auto"/>
                <w:sz w:val="18"/>
                <w:szCs w:val="18"/>
              </w:rPr>
              <w:t>May 2017</w:t>
            </w:r>
          </w:p>
          <w:p w14:paraId="1A6DBA53" w14:textId="17526274" w:rsidR="00FD7671" w:rsidRDefault="00FD7671" w:rsidP="00FD7671">
            <w:pPr>
              <w:spacing w:before="0" w:after="0" w:line="288" w:lineRule="atLeast"/>
              <w:rPr>
                <w:rFonts w:asciiTheme="majorHAnsi" w:hAnsiTheme="majorHAnsi"/>
                <w:b/>
                <w:color w:val="auto"/>
                <w:sz w:val="18"/>
                <w:szCs w:val="18"/>
              </w:rPr>
            </w:pPr>
            <w:r w:rsidRPr="00FD7671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Bachelor of Science in Management </w:t>
            </w:r>
            <w:r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</w:p>
          <w:p w14:paraId="1A6DBA54" w14:textId="77777777" w:rsidR="00FD7671" w:rsidRDefault="00FD7671" w:rsidP="00FD7671">
            <w:pPr>
              <w:spacing w:before="0" w:after="0" w:line="288" w:lineRule="atLeast"/>
              <w:rPr>
                <w:rFonts w:asciiTheme="majorHAnsi" w:hAnsiTheme="majorHAnsi"/>
                <w:b/>
                <w:color w:val="auto"/>
                <w:sz w:val="18"/>
                <w:szCs w:val="18"/>
              </w:rPr>
            </w:pPr>
          </w:p>
          <w:p w14:paraId="1A6DBA56" w14:textId="0E798FD4" w:rsidR="00564412" w:rsidRPr="00FD7671" w:rsidRDefault="002650C8" w:rsidP="00FD7671">
            <w:pPr>
              <w:spacing w:before="0" w:after="0" w:line="288" w:lineRule="atLeast"/>
              <w:rPr>
                <w:rFonts w:asciiTheme="majorHAnsi" w:hAnsiTheme="majorHAnsi"/>
                <w:b/>
                <w:color w:val="auto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>Kansas University Coding Bootcamp</w:t>
            </w:r>
            <w:r w:rsidR="00FD7671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                                                                               </w:t>
            </w:r>
            <w:r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   </w:t>
            </w:r>
            <w:r w:rsidR="00FD7671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 </w:t>
            </w:r>
            <w:r w:rsidR="00FD7671" w:rsidRPr="00FD7671">
              <w:rPr>
                <w:rFonts w:asciiTheme="majorHAnsi" w:hAnsiTheme="majorHAnsi"/>
                <w:color w:val="auto"/>
                <w:sz w:val="18"/>
                <w:szCs w:val="18"/>
              </w:rPr>
              <w:t>August 20</w:t>
            </w:r>
            <w:r>
              <w:rPr>
                <w:rFonts w:asciiTheme="majorHAnsi" w:hAnsiTheme="majorHAnsi"/>
                <w:color w:val="auto"/>
                <w:sz w:val="18"/>
                <w:szCs w:val="18"/>
              </w:rPr>
              <w:t>20</w:t>
            </w:r>
            <w:r w:rsidR="00FD7671" w:rsidRPr="00FD7671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– </w:t>
            </w:r>
            <w:r>
              <w:rPr>
                <w:rFonts w:asciiTheme="majorHAnsi" w:hAnsiTheme="majorHAnsi"/>
                <w:color w:val="auto"/>
                <w:sz w:val="18"/>
                <w:szCs w:val="18"/>
              </w:rPr>
              <w:t>Present</w:t>
            </w:r>
            <w:r w:rsidR="00FD7671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                                                                                                                                    </w:t>
            </w:r>
          </w:p>
        </w:tc>
      </w:tr>
      <w:tr w:rsidR="00F06578" w:rsidRPr="00F06578" w14:paraId="1A6DBA6B" w14:textId="77777777" w:rsidTr="002837AF">
        <w:trPr>
          <w:trHeight w:val="750"/>
        </w:trPr>
        <w:tc>
          <w:tcPr>
            <w:tcW w:w="1789" w:type="dxa"/>
          </w:tcPr>
          <w:p w14:paraId="1A6DBA58" w14:textId="77777777" w:rsidR="00F06578" w:rsidRPr="0069461A" w:rsidRDefault="00F06578" w:rsidP="00E61190">
            <w:pPr>
              <w:pStyle w:val="Heading1"/>
              <w:jc w:val="left"/>
              <w:rPr>
                <w:color w:val="auto"/>
              </w:rPr>
            </w:pPr>
            <w:r w:rsidRPr="0069461A">
              <w:rPr>
                <w:color w:val="auto"/>
              </w:rPr>
              <w:t>Experience</w:t>
            </w:r>
          </w:p>
        </w:tc>
        <w:tc>
          <w:tcPr>
            <w:tcW w:w="475" w:type="dxa"/>
          </w:tcPr>
          <w:p w14:paraId="1A6DBA59" w14:textId="77777777" w:rsidR="00F06578" w:rsidRPr="00FA65BA" w:rsidRDefault="00F06578" w:rsidP="00E61190">
            <w:pPr>
              <w:rPr>
                <w:color w:val="auto"/>
              </w:rPr>
            </w:pPr>
          </w:p>
        </w:tc>
        <w:tc>
          <w:tcPr>
            <w:tcW w:w="790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  <w:id w:val="1436861535"/>
            </w:sdtPr>
            <w:sdtEndPr>
              <w:rPr>
                <w:rFonts w:eastAsiaTheme="minorHAnsi"/>
                <w:color w:val="595959" w:themeColor="text1" w:themeTint="A6"/>
              </w:rPr>
            </w:sdtEndPr>
            <w:sdtContent>
              <w:p w14:paraId="0EECF2C7" w14:textId="5F81E4A8" w:rsidR="007645FF" w:rsidRDefault="007645FF" w:rsidP="00E61190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</w:pPr>
                <w:r w:rsidRPr="007645FF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 xml:space="preserve">BUILDING SOLUTIONS, LLC                                                                                                </w:t>
                </w:r>
                <w:r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 xml:space="preserve"> </w:t>
                </w:r>
                <w:r w:rsidRPr="007645FF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 xml:space="preserve">           Dodge City, Kansas</w:t>
                </w:r>
              </w:p>
              <w:p w14:paraId="7F679AB7" w14:textId="688F5FA7" w:rsidR="007645FF" w:rsidRDefault="007645FF" w:rsidP="00E61190">
                <w:pPr>
                  <w:pStyle w:val="Heading2"/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</w:pPr>
                <w:r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>DRAFTSMAN                                                                                                                     January 2019 – August 2020</w:t>
                </w:r>
              </w:p>
              <w:p w14:paraId="5F5566E1" w14:textId="4753441F" w:rsidR="002650C8" w:rsidRDefault="002650C8" w:rsidP="002650C8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</w:pPr>
                <w:proofErr w:type="spellStart"/>
                <w:r w:rsidRPr="002650C8"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  <w:t>Liasing</w:t>
                </w:r>
                <w:proofErr w:type="spellEnd"/>
                <w:r w:rsidRPr="002650C8"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  <w:t xml:space="preserve"> with architects and engineers to gather product and structural requirements and designs</w:t>
                </w:r>
              </w:p>
              <w:p w14:paraId="606929F5" w14:textId="09A86EA8" w:rsidR="002650C8" w:rsidRDefault="002650C8" w:rsidP="002650C8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</w:pPr>
                <w: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  <w:t>Create detailed designs with computer-aided design (CAD) software</w:t>
                </w:r>
              </w:p>
              <w:p w14:paraId="1DA9C666" w14:textId="49B244C3" w:rsidR="002650C8" w:rsidRDefault="002650C8" w:rsidP="002650C8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</w:pPr>
                <w: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  <w:t>Prepare and review rough sketches and review them along with the engineering team</w:t>
                </w:r>
              </w:p>
              <w:p w14:paraId="5704D7C3" w14:textId="1F6F1441" w:rsidR="002650C8" w:rsidRPr="002650C8" w:rsidRDefault="002650C8" w:rsidP="002650C8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</w:pPr>
                <w: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  <w:t>Identify potential operational issues and redesign products to improve functionality</w:t>
                </w:r>
              </w:p>
              <w:p w14:paraId="1E4D0258" w14:textId="332A78C3" w:rsidR="00C919EE" w:rsidRDefault="00A3669B" w:rsidP="00E61190">
                <w:pPr>
                  <w:pStyle w:val="Heading2"/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</w:pPr>
                <w:r w:rsidRPr="0069461A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>DILL</w:t>
                </w:r>
                <w:r w:rsidR="00FA65BA" w:rsidRPr="0069461A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 xml:space="preserve">ON’S                                                                                                     </w:t>
                </w:r>
                <w:r w:rsidR="0069461A" w:rsidRPr="0069461A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 xml:space="preserve">                    </w:t>
                </w:r>
                <w:r w:rsidR="0069461A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 xml:space="preserve">                   </w:t>
                </w:r>
                <w:r w:rsidR="0069461A" w:rsidRPr="0069461A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>Manhattan, Kansas</w:t>
                </w:r>
              </w:p>
              <w:p w14:paraId="14708E52" w14:textId="4BC3668D" w:rsidR="00C919EE" w:rsidRDefault="00C919EE" w:rsidP="00E61190">
                <w:pPr>
                  <w:pStyle w:val="Heading2"/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</w:pPr>
                <w:r>
                  <w:rPr>
                    <w:rFonts w:eastAsiaTheme="minorEastAsia"/>
                    <w:bCs w:val="0"/>
                    <w:color w:val="auto"/>
                    <w:sz w:val="18"/>
                    <w:szCs w:val="18"/>
                  </w:rPr>
                  <w:t>ASSISTANT Produce Manager                                                                           J</w:t>
                </w:r>
                <w:r w:rsidRPr="00C919EE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 xml:space="preserve">anuary 2018 </w:t>
                </w:r>
                <w:r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>–</w:t>
                </w:r>
                <w:r w:rsidRPr="00C919EE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 xml:space="preserve"> </w:t>
                </w:r>
                <w:r w:rsidR="007645FF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>December 2018</w:t>
                </w:r>
              </w:p>
              <w:p w14:paraId="5DDAE200" w14:textId="77777777" w:rsidR="00261AD7" w:rsidRPr="00047337" w:rsidRDefault="00261AD7" w:rsidP="00261AD7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</w:pPr>
                <w: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  <w:t>Oversaw pricing and merchandising of all products in the produce department</w:t>
                </w:r>
              </w:p>
              <w:p w14:paraId="7B7CFF40" w14:textId="01495AD6" w:rsidR="00C919EE" w:rsidRDefault="00645BEB" w:rsidP="00C919EE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</w:pPr>
                <w: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  <w:t>Supervised</w:t>
                </w:r>
                <w:r w:rsidR="00047337" w:rsidRPr="00047337"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  <w:t xml:space="preserve"> development of an effective produce team creating an efficient, friendly environment</w:t>
                </w:r>
              </w:p>
              <w:p w14:paraId="1B1A8DE3" w14:textId="524EA75F" w:rsidR="00047337" w:rsidRDefault="006E3548" w:rsidP="00C919EE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</w:pPr>
                <w: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  <w:t xml:space="preserve">Directly managed </w:t>
                </w:r>
                <w:r w:rsidR="00451A7C"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  <w:t>inventory, limiting potential shrink and successfully maintained the needs of the customer</w:t>
                </w:r>
              </w:p>
              <w:p w14:paraId="7B7CA806" w14:textId="77777777" w:rsidR="00645BEB" w:rsidRDefault="00645BEB" w:rsidP="00645BEB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</w:pPr>
                <w:r w:rsidRPr="00645BEB"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  <w:t>Adaptively solved potential problems within the department by actively communicating with store management and peers</w:t>
                </w:r>
              </w:p>
              <w:p w14:paraId="4F1571A7" w14:textId="09FE4A7F" w:rsidR="00451A7C" w:rsidRDefault="00451A7C" w:rsidP="00645BEB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</w:pPr>
                <w:r w:rsidRPr="00451A7C">
                  <w:rPr>
                    <w:rFonts w:asciiTheme="majorHAnsi" w:eastAsiaTheme="minorEastAsia" w:hAnsiTheme="majorHAnsi"/>
                    <w:color w:val="auto"/>
                    <w:sz w:val="18"/>
                    <w:szCs w:val="18"/>
                  </w:rPr>
                  <w:t>Used professionalism and integrity as a team leader to foster trust and consistent motivation among my employees</w:t>
                </w:r>
              </w:p>
              <w:p w14:paraId="1FAD20A7" w14:textId="77777777" w:rsidR="00047337" w:rsidRDefault="0069461A" w:rsidP="00047337">
                <w:pPr>
                  <w:pStyle w:val="Heading2"/>
                  <w:rPr>
                    <w:rFonts w:eastAsiaTheme="minorEastAsia"/>
                    <w:color w:val="auto"/>
                    <w:sz w:val="18"/>
                    <w:szCs w:val="18"/>
                  </w:rPr>
                </w:pPr>
                <w:r w:rsidRPr="0069461A">
                  <w:rPr>
                    <w:rFonts w:eastAsiaTheme="minorEastAsia"/>
                    <w:color w:val="auto"/>
                    <w:sz w:val="18"/>
                    <w:szCs w:val="18"/>
                  </w:rPr>
                  <w:t xml:space="preserve">CUSTOMER SERVICE </w:t>
                </w:r>
                <w:r w:rsidR="004568BC">
                  <w:rPr>
                    <w:rFonts w:eastAsiaTheme="minorEastAsia"/>
                    <w:color w:val="auto"/>
                    <w:sz w:val="18"/>
                    <w:szCs w:val="18"/>
                  </w:rPr>
                  <w:t xml:space="preserve">&amp; </w:t>
                </w:r>
                <w:proofErr w:type="gramStart"/>
                <w:r w:rsidR="004568BC">
                  <w:rPr>
                    <w:rFonts w:eastAsiaTheme="minorEastAsia"/>
                    <w:color w:val="auto"/>
                    <w:sz w:val="18"/>
                    <w:szCs w:val="18"/>
                  </w:rPr>
                  <w:t>Front End</w:t>
                </w:r>
                <w:proofErr w:type="gramEnd"/>
                <w:r w:rsidR="004568BC">
                  <w:rPr>
                    <w:rFonts w:eastAsiaTheme="minorEastAsia"/>
                    <w:color w:val="auto"/>
                    <w:sz w:val="18"/>
                    <w:szCs w:val="18"/>
                  </w:rPr>
                  <w:t xml:space="preserve"> supervisor</w:t>
                </w:r>
                <w:r w:rsidRPr="0069461A">
                  <w:rPr>
                    <w:rFonts w:eastAsiaTheme="minorEastAsia"/>
                    <w:color w:val="auto"/>
                    <w:sz w:val="18"/>
                    <w:szCs w:val="18"/>
                  </w:rPr>
                  <w:t xml:space="preserve">       </w:t>
                </w:r>
                <w:r w:rsidR="004568BC">
                  <w:rPr>
                    <w:rFonts w:eastAsiaTheme="minorEastAsia"/>
                    <w:color w:val="auto"/>
                    <w:sz w:val="18"/>
                    <w:szCs w:val="18"/>
                  </w:rPr>
                  <w:t xml:space="preserve"> </w:t>
                </w:r>
                <w:r w:rsidRPr="0069461A">
                  <w:rPr>
                    <w:rFonts w:eastAsiaTheme="minorEastAsia"/>
                    <w:color w:val="auto"/>
                    <w:sz w:val="18"/>
                    <w:szCs w:val="18"/>
                  </w:rPr>
                  <w:t xml:space="preserve">                       </w:t>
                </w:r>
                <w:r w:rsidR="004568BC">
                  <w:rPr>
                    <w:rFonts w:eastAsiaTheme="minorEastAsia"/>
                    <w:color w:val="auto"/>
                    <w:sz w:val="18"/>
                    <w:szCs w:val="18"/>
                  </w:rPr>
                  <w:t xml:space="preserve">     </w:t>
                </w:r>
                <w:r>
                  <w:rPr>
                    <w:rFonts w:eastAsiaTheme="minorEastAsia"/>
                    <w:color w:val="auto"/>
                    <w:sz w:val="18"/>
                    <w:szCs w:val="18"/>
                  </w:rPr>
                  <w:t xml:space="preserve">   </w:t>
                </w:r>
                <w:r w:rsidR="00C919EE">
                  <w:rPr>
                    <w:rFonts w:eastAsiaTheme="minorEastAsia"/>
                    <w:color w:val="auto"/>
                    <w:sz w:val="18"/>
                    <w:szCs w:val="18"/>
                  </w:rPr>
                  <w:t xml:space="preserve"> </w:t>
                </w:r>
                <w:r>
                  <w:rPr>
                    <w:rFonts w:eastAsiaTheme="minorEastAsia"/>
                    <w:color w:val="auto"/>
                    <w:sz w:val="18"/>
                    <w:szCs w:val="18"/>
                  </w:rPr>
                  <w:t xml:space="preserve"> </w:t>
                </w:r>
                <w:r w:rsidRPr="0069461A">
                  <w:rPr>
                    <w:rFonts w:eastAsiaTheme="minorEastAsia"/>
                    <w:color w:val="auto"/>
                    <w:sz w:val="18"/>
                    <w:szCs w:val="18"/>
                  </w:rPr>
                  <w:t xml:space="preserve"> </w:t>
                </w:r>
                <w:r w:rsidR="00FA65BA" w:rsidRPr="0069461A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>September 2014</w:t>
                </w:r>
                <w:r w:rsidR="00C919EE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 xml:space="preserve"> -</w:t>
                </w:r>
                <w:r w:rsidR="00FA65BA" w:rsidRPr="0069461A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 xml:space="preserve"> </w:t>
                </w:r>
                <w:r w:rsidR="00C919EE">
                  <w:rPr>
                    <w:rFonts w:eastAsiaTheme="minorEastAsia" w:cstheme="minorBidi"/>
                    <w:bCs w:val="0"/>
                    <w:caps w:val="0"/>
                    <w:color w:val="auto"/>
                    <w:sz w:val="18"/>
                    <w:szCs w:val="18"/>
                    <w14:ligatures w14:val="none"/>
                  </w:rPr>
                  <w:t>December 2017</w:t>
                </w:r>
              </w:p>
              <w:p w14:paraId="1A6DBA5B" w14:textId="1EEDB107" w:rsidR="00FA65BA" w:rsidRPr="00047337" w:rsidRDefault="00F76FA9" w:rsidP="007F3B2D">
                <w:pPr>
                  <w:pStyle w:val="ListParagraph"/>
                  <w:numPr>
                    <w:ilvl w:val="0"/>
                    <w:numId w:val="17"/>
                  </w:numPr>
                  <w:rPr>
                    <w:rFonts w:eastAsiaTheme="minorEastAsia"/>
                    <w:color w:val="auto"/>
                    <w:sz w:val="18"/>
                    <w:szCs w:val="18"/>
                  </w:rPr>
                </w:pPr>
                <w:r w:rsidRPr="007F3B2D">
                  <w:rPr>
                    <w:rFonts w:asciiTheme="majorHAnsi" w:hAnsiTheme="majorHAnsi" w:cstheme="majorHAnsi"/>
                    <w:color w:val="auto"/>
                    <w:sz w:val="18"/>
                  </w:rPr>
                  <w:t xml:space="preserve">Oversaw the </w:t>
                </w:r>
                <w:proofErr w:type="gramStart"/>
                <w:r w:rsidRPr="007F3B2D">
                  <w:rPr>
                    <w:rFonts w:asciiTheme="majorHAnsi" w:hAnsiTheme="majorHAnsi" w:cstheme="majorHAnsi"/>
                    <w:color w:val="auto"/>
                    <w:sz w:val="18"/>
                  </w:rPr>
                  <w:t>front end</w:t>
                </w:r>
                <w:proofErr w:type="gramEnd"/>
                <w:r w:rsidRPr="007F3B2D">
                  <w:rPr>
                    <w:rFonts w:asciiTheme="majorHAnsi" w:hAnsiTheme="majorHAnsi" w:cstheme="majorHAnsi"/>
                    <w:color w:val="auto"/>
                    <w:sz w:val="18"/>
                  </w:rPr>
                  <w:t xml:space="preserve"> employees, ensuring that tasks were being completed</w:t>
                </w:r>
              </w:p>
              <w:p w14:paraId="2EF5EBDE" w14:textId="3FFE2390" w:rsidR="00F76FA9" w:rsidRPr="007F3B2D" w:rsidRDefault="006F2862" w:rsidP="007F3B2D">
                <w:pPr>
                  <w:pStyle w:val="ListParagraph"/>
                  <w:numPr>
                    <w:ilvl w:val="0"/>
                    <w:numId w:val="17"/>
                  </w:numPr>
                  <w:rPr>
                    <w:rFonts w:asciiTheme="majorHAnsi" w:hAnsiTheme="majorHAnsi" w:cstheme="majorHAnsi"/>
                  </w:rPr>
                </w:pPr>
                <w:r w:rsidRPr="007F3B2D">
                  <w:rPr>
                    <w:rFonts w:asciiTheme="majorHAnsi" w:hAnsiTheme="majorHAnsi" w:cstheme="majorHAnsi"/>
                    <w:color w:val="auto"/>
                    <w:sz w:val="18"/>
                  </w:rPr>
                  <w:t>Monitored and counted till reserves</w:t>
                </w:r>
                <w:r w:rsidR="000413CC" w:rsidRPr="007F3B2D">
                  <w:rPr>
                    <w:rFonts w:asciiTheme="majorHAnsi" w:hAnsiTheme="majorHAnsi" w:cstheme="majorHAnsi"/>
                    <w:color w:val="auto"/>
                    <w:sz w:val="18"/>
                  </w:rPr>
                  <w:t xml:space="preserve"> accurately</w:t>
                </w:r>
              </w:p>
              <w:p w14:paraId="63D1DE52" w14:textId="707D553D" w:rsidR="006F2862" w:rsidRPr="007F3B2D" w:rsidRDefault="006F2862" w:rsidP="007F3B2D">
                <w:pPr>
                  <w:pStyle w:val="ListParagraph"/>
                  <w:numPr>
                    <w:ilvl w:val="0"/>
                    <w:numId w:val="15"/>
                  </w:numPr>
                  <w:rPr>
                    <w:rFonts w:asciiTheme="majorHAnsi" w:hAnsiTheme="majorHAnsi" w:cstheme="majorHAnsi"/>
                  </w:rPr>
                </w:pPr>
                <w:r w:rsidRPr="007F3B2D">
                  <w:rPr>
                    <w:rFonts w:asciiTheme="majorHAnsi" w:hAnsiTheme="majorHAnsi" w:cstheme="majorHAnsi"/>
                    <w:color w:val="auto"/>
                    <w:sz w:val="18"/>
                  </w:rPr>
                  <w:t>Maint</w:t>
                </w:r>
                <w:r w:rsidR="00BD79F5" w:rsidRPr="007F3B2D">
                  <w:rPr>
                    <w:rFonts w:asciiTheme="majorHAnsi" w:hAnsiTheme="majorHAnsi" w:cstheme="majorHAnsi"/>
                    <w:color w:val="auto"/>
                    <w:sz w:val="18"/>
                  </w:rPr>
                  <w:t>ained floors and customer queues in a timely manner</w:t>
                </w:r>
              </w:p>
              <w:p w14:paraId="7D878D69" w14:textId="4425E191" w:rsidR="00BD79F5" w:rsidRPr="007F3B2D" w:rsidRDefault="00AD6DA7" w:rsidP="007F3B2D">
                <w:pPr>
                  <w:pStyle w:val="ListParagraph"/>
                  <w:numPr>
                    <w:ilvl w:val="0"/>
                    <w:numId w:val="16"/>
                  </w:numPr>
                  <w:rPr>
                    <w:rFonts w:asciiTheme="majorHAnsi" w:hAnsiTheme="majorHAnsi" w:cstheme="majorHAnsi"/>
                  </w:rPr>
                </w:pPr>
                <w:r w:rsidRPr="007F3B2D">
                  <w:rPr>
                    <w:rFonts w:asciiTheme="majorHAnsi" w:hAnsiTheme="majorHAnsi" w:cstheme="majorHAnsi"/>
                    <w:color w:val="auto"/>
                    <w:sz w:val="18"/>
                  </w:rPr>
                  <w:t>Created a friendly relationship with customers by assisting them with any issues</w:t>
                </w:r>
              </w:p>
              <w:p w14:paraId="1A6DBA6A" w14:textId="13AC994D" w:rsidR="00F06578" w:rsidRPr="007F3B2D" w:rsidRDefault="00F643B9" w:rsidP="007F3B2D">
                <w:pPr>
                  <w:pStyle w:val="ListParagraph"/>
                  <w:numPr>
                    <w:ilvl w:val="0"/>
                    <w:numId w:val="14"/>
                  </w:numPr>
                  <w:rPr>
                    <w:rFonts w:asciiTheme="majorHAnsi" w:hAnsiTheme="majorHAnsi" w:cstheme="majorHAnsi"/>
                  </w:rPr>
                </w:pPr>
                <w:r w:rsidRPr="007F3B2D">
                  <w:rPr>
                    <w:rFonts w:asciiTheme="majorHAnsi" w:hAnsiTheme="majorHAnsi" w:cstheme="majorHAnsi"/>
                    <w:color w:val="auto"/>
                    <w:sz w:val="18"/>
                  </w:rPr>
                  <w:t>Maintained a friendly relationship with coworkers while also providing them with any necessary help</w:t>
                </w:r>
              </w:p>
            </w:sdtContent>
          </w:sdt>
        </w:tc>
      </w:tr>
      <w:tr w:rsidR="00F06578" w:rsidRPr="00F06578" w14:paraId="1A6DBA74" w14:textId="77777777" w:rsidTr="002837AF">
        <w:trPr>
          <w:trHeight w:val="203"/>
        </w:trPr>
        <w:tc>
          <w:tcPr>
            <w:tcW w:w="1789" w:type="dxa"/>
          </w:tcPr>
          <w:p w14:paraId="1A6DBA6C" w14:textId="663C9F34" w:rsidR="00F06578" w:rsidRPr="00F06578" w:rsidRDefault="00F06578" w:rsidP="00E61190">
            <w:pPr>
              <w:pStyle w:val="Heading1"/>
              <w:jc w:val="left"/>
              <w:rPr>
                <w:color w:val="auto"/>
              </w:rPr>
            </w:pPr>
          </w:p>
        </w:tc>
        <w:tc>
          <w:tcPr>
            <w:tcW w:w="475" w:type="dxa"/>
          </w:tcPr>
          <w:p w14:paraId="1A6DBA6D" w14:textId="77777777" w:rsidR="00F06578" w:rsidRPr="00F06578" w:rsidRDefault="00F06578" w:rsidP="00E61190">
            <w:pPr>
              <w:rPr>
                <w:color w:val="auto"/>
              </w:rPr>
            </w:pPr>
          </w:p>
        </w:tc>
        <w:tc>
          <w:tcPr>
            <w:tcW w:w="7902" w:type="dxa"/>
          </w:tcPr>
          <w:p w14:paraId="1A6DBA73" w14:textId="73279EF2" w:rsidR="004D2EFE" w:rsidRPr="002650C8" w:rsidRDefault="004D2EFE" w:rsidP="002650C8">
            <w:pPr>
              <w:pStyle w:val="ResumeText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</w:tr>
    </w:tbl>
    <w:p w14:paraId="2AAA7B07" w14:textId="1F94D19E" w:rsidR="008D0591" w:rsidRPr="00F06578" w:rsidRDefault="008D0591" w:rsidP="008D0591">
      <w:pPr>
        <w:pStyle w:val="Heading1"/>
        <w:jc w:val="left"/>
        <w:rPr>
          <w:color w:val="auto"/>
        </w:rPr>
      </w:pPr>
    </w:p>
    <w:tbl>
      <w:tblPr>
        <w:tblStyle w:val="ResumeTable"/>
        <w:tblW w:w="501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50"/>
      </w:tblGrid>
      <w:tr w:rsidR="008D0591" w:rsidRPr="00F06578" w14:paraId="75BBE992" w14:textId="77777777" w:rsidTr="00583339">
        <w:tc>
          <w:tcPr>
            <w:tcW w:w="1778" w:type="dxa"/>
          </w:tcPr>
          <w:p w14:paraId="4D88BC31" w14:textId="57BA58A7" w:rsidR="008D0591" w:rsidRPr="0069461A" w:rsidRDefault="008D0591" w:rsidP="00583339">
            <w:pPr>
              <w:pStyle w:val="Heading1"/>
              <w:jc w:val="left"/>
              <w:rPr>
                <w:color w:val="auto"/>
              </w:rPr>
            </w:pPr>
            <w:r>
              <w:rPr>
                <w:color w:val="auto"/>
              </w:rPr>
              <w:lastRenderedPageBreak/>
              <w:t>pROJECTS</w:t>
            </w:r>
          </w:p>
        </w:tc>
        <w:tc>
          <w:tcPr>
            <w:tcW w:w="472" w:type="dxa"/>
          </w:tcPr>
          <w:p w14:paraId="11A87626" w14:textId="32B1DBB2" w:rsidR="008D0591" w:rsidRPr="00F06578" w:rsidRDefault="008D0591" w:rsidP="00583339">
            <w:pPr>
              <w:rPr>
                <w:color w:val="auto"/>
              </w:rPr>
            </w:pPr>
          </w:p>
        </w:tc>
        <w:tc>
          <w:tcPr>
            <w:tcW w:w="7850" w:type="dxa"/>
          </w:tcPr>
          <w:p w14:paraId="18964273" w14:textId="4BD6351E" w:rsidR="008D0591" w:rsidRDefault="008D0591" w:rsidP="00583339">
            <w:pPr>
              <w:pStyle w:val="ResumeText"/>
              <w:ind w:right="0"/>
              <w:rPr>
                <w:color w:val="auto"/>
              </w:rPr>
            </w:pPr>
            <w:r w:rsidRPr="008D0591">
              <w:rPr>
                <w:rFonts w:asciiTheme="majorHAnsi" w:eastAsiaTheme="minorEastAsia" w:hAnsiTheme="majorHAnsi"/>
                <w:b/>
                <w:color w:val="auto"/>
                <w:sz w:val="18"/>
                <w:szCs w:val="18"/>
              </w:rPr>
              <w:t>Work Day Scheduler</w:t>
            </w:r>
            <w:r>
              <w:rPr>
                <w:color w:val="auto"/>
              </w:rPr>
              <w:t xml:space="preserve"> | </w:t>
            </w:r>
            <w:hyperlink r:id="rId13" w:history="1">
              <w:r w:rsidRPr="001436B1">
                <w:rPr>
                  <w:rStyle w:val="Hyperlink"/>
                </w:rPr>
                <w:t>https://github.com/Millsy4/05_work_day_scheduler</w:t>
              </w:r>
            </w:hyperlink>
          </w:p>
          <w:p w14:paraId="4C39F55B" w14:textId="4A40FA00" w:rsidR="008D0591" w:rsidRDefault="008D0591" w:rsidP="00583339">
            <w:pPr>
              <w:pStyle w:val="ResumeText"/>
              <w:ind w:right="0"/>
              <w:rPr>
                <w:color w:val="auto"/>
              </w:rPr>
            </w:pPr>
            <w:r w:rsidRPr="008D0591">
              <w:rPr>
                <w:rFonts w:asciiTheme="majorHAnsi" w:eastAsiaTheme="minorEastAsia" w:hAnsiTheme="majorHAnsi"/>
                <w:b/>
                <w:color w:val="auto"/>
                <w:sz w:val="18"/>
                <w:szCs w:val="18"/>
              </w:rPr>
              <w:t>Deployed</w:t>
            </w:r>
            <w:r>
              <w:rPr>
                <w:rFonts w:asciiTheme="majorHAnsi" w:eastAsiaTheme="minorEastAsia" w:hAnsiTheme="majorHAnsi"/>
                <w:b/>
                <w:color w:val="auto"/>
                <w:sz w:val="18"/>
                <w:szCs w:val="18"/>
              </w:rPr>
              <w:t xml:space="preserve"> |</w:t>
            </w:r>
            <w:r>
              <w:rPr>
                <w:color w:val="auto"/>
              </w:rPr>
              <w:t xml:space="preserve"> </w:t>
            </w:r>
            <w:hyperlink r:id="rId14" w:history="1">
              <w:r w:rsidRPr="001436B1">
                <w:rPr>
                  <w:rStyle w:val="Hyperlink"/>
                </w:rPr>
                <w:t>https://millsy4.github.io/05_work_day_scheduler/</w:t>
              </w:r>
            </w:hyperlink>
            <w:r>
              <w:rPr>
                <w:color w:val="auto"/>
              </w:rPr>
              <w:t xml:space="preserve"> </w:t>
            </w:r>
          </w:p>
          <w:p w14:paraId="17976ED3" w14:textId="0D254C27" w:rsidR="008D0591" w:rsidRPr="008D0591" w:rsidRDefault="008D0591" w:rsidP="008D0591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8D0591">
              <w:rPr>
                <w:rFonts w:asciiTheme="majorHAnsi" w:eastAsiaTheme="minorEastAsia" w:hAnsiTheme="majorHAnsi"/>
                <w:color w:val="auto"/>
                <w:sz w:val="18"/>
                <w:szCs w:val="18"/>
              </w:rPr>
              <w:t>Summary</w:t>
            </w:r>
            <w:r>
              <w:rPr>
                <w:rFonts w:asciiTheme="majorHAnsi" w:eastAsiaTheme="minorEastAsia" w:hAnsiTheme="majorHAnsi"/>
                <w:color w:val="auto"/>
                <w:sz w:val="18"/>
                <w:szCs w:val="18"/>
              </w:rPr>
              <w:t xml:space="preserve">: Website to aid with scheduling a </w:t>
            </w:r>
            <w:proofErr w:type="gramStart"/>
            <w:r>
              <w:rPr>
                <w:rFonts w:asciiTheme="majorHAnsi" w:eastAsiaTheme="minorEastAsia" w:hAnsiTheme="majorHAnsi"/>
                <w:color w:val="auto"/>
                <w:sz w:val="18"/>
                <w:szCs w:val="18"/>
              </w:rPr>
              <w:t>work day</w:t>
            </w:r>
            <w:proofErr w:type="gramEnd"/>
            <w:r>
              <w:rPr>
                <w:rFonts w:asciiTheme="majorHAnsi" w:eastAsiaTheme="minorEastAsia" w:hAnsiTheme="majorHAnsi"/>
                <w:color w:val="auto"/>
                <w:sz w:val="18"/>
                <w:szCs w:val="18"/>
              </w:rPr>
              <w:t xml:space="preserve"> with local storage</w:t>
            </w:r>
          </w:p>
          <w:p w14:paraId="5547555A" w14:textId="2AD150FF" w:rsidR="008D0591" w:rsidRPr="008D0591" w:rsidRDefault="008D0591" w:rsidP="008D0591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Role: Sole Author</w:t>
            </w:r>
          </w:p>
          <w:p w14:paraId="59F4229F" w14:textId="1B13A827" w:rsidR="008D0591" w:rsidRPr="008D0591" w:rsidRDefault="008D0591" w:rsidP="008D0591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Tools: </w:t>
            </w:r>
            <w:proofErr w:type="spellStart"/>
            <w:r w:rsidR="00202B56">
              <w:rPr>
                <w:rFonts w:asciiTheme="majorHAnsi" w:hAnsiTheme="majorHAnsi"/>
                <w:color w:val="auto"/>
              </w:rPr>
              <w:t>Javascript</w:t>
            </w:r>
            <w:proofErr w:type="spellEnd"/>
            <w:r w:rsidR="00202B56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="00202B56">
              <w:rPr>
                <w:rFonts w:asciiTheme="majorHAnsi" w:hAnsiTheme="majorHAnsi"/>
                <w:color w:val="auto"/>
              </w:rPr>
              <w:t>JQuery</w:t>
            </w:r>
            <w:proofErr w:type="spellEnd"/>
            <w:r w:rsidR="00202B56">
              <w:rPr>
                <w:rFonts w:asciiTheme="majorHAnsi" w:hAnsiTheme="majorHAnsi"/>
                <w:color w:val="auto"/>
              </w:rPr>
              <w:t>, Moment.JS</w:t>
            </w:r>
          </w:p>
          <w:p w14:paraId="36988E40" w14:textId="0E39F592" w:rsidR="008D0591" w:rsidRDefault="00F44F11" w:rsidP="008D0591">
            <w:pPr>
              <w:pStyle w:val="ResumeText"/>
              <w:ind w:right="0"/>
              <w:rPr>
                <w:color w:val="auto"/>
              </w:rPr>
            </w:pPr>
            <w:r w:rsidRPr="00F44F11">
              <w:rPr>
                <w:rFonts w:asciiTheme="majorHAnsi" w:eastAsiaTheme="minorEastAsia" w:hAnsiTheme="majorHAnsi"/>
                <w:b/>
                <w:color w:val="auto"/>
                <w:sz w:val="18"/>
                <w:szCs w:val="18"/>
              </w:rPr>
              <w:t>Password Generator</w:t>
            </w:r>
            <w:r>
              <w:rPr>
                <w:rFonts w:asciiTheme="majorHAnsi" w:eastAsiaTheme="minorEastAsia" w:hAnsiTheme="majorHAnsi"/>
                <w:b/>
                <w:color w:val="auto"/>
                <w:sz w:val="18"/>
                <w:szCs w:val="18"/>
              </w:rPr>
              <w:t xml:space="preserve"> |</w:t>
            </w:r>
            <w:r w:rsidR="008D0591">
              <w:rPr>
                <w:color w:val="auto"/>
              </w:rPr>
              <w:t xml:space="preserve"> </w:t>
            </w:r>
            <w:hyperlink r:id="rId15" w:history="1">
              <w:r w:rsidR="008D0591" w:rsidRPr="001436B1">
                <w:rPr>
                  <w:rStyle w:val="Hyperlink"/>
                </w:rPr>
                <w:t>https://github.com/Millsy4/03_password_generator</w:t>
              </w:r>
            </w:hyperlink>
          </w:p>
          <w:p w14:paraId="67FAFD4B" w14:textId="32120486" w:rsidR="008D0591" w:rsidRDefault="008D0591" w:rsidP="008D0591">
            <w:pPr>
              <w:pStyle w:val="ResumeText"/>
              <w:ind w:right="0"/>
              <w:rPr>
                <w:color w:val="auto"/>
              </w:rPr>
            </w:pPr>
            <w:r w:rsidRPr="008D0591">
              <w:rPr>
                <w:rFonts w:asciiTheme="majorHAnsi" w:eastAsiaTheme="minorEastAsia" w:hAnsiTheme="majorHAnsi"/>
                <w:b/>
                <w:color w:val="auto"/>
                <w:sz w:val="18"/>
                <w:szCs w:val="18"/>
              </w:rPr>
              <w:t>Deployed</w:t>
            </w:r>
            <w:r>
              <w:rPr>
                <w:rFonts w:asciiTheme="majorHAnsi" w:eastAsiaTheme="minorEastAsia" w:hAnsiTheme="majorHAnsi"/>
                <w:b/>
                <w:color w:val="auto"/>
                <w:sz w:val="18"/>
                <w:szCs w:val="18"/>
              </w:rPr>
              <w:t xml:space="preserve"> | </w:t>
            </w:r>
            <w:hyperlink r:id="rId16" w:history="1">
              <w:r w:rsidR="00F44F11" w:rsidRPr="001436B1">
                <w:rPr>
                  <w:rStyle w:val="Hyperlink"/>
                </w:rPr>
                <w:t>https://millsy4.github.io/03_password_generator/</w:t>
              </w:r>
            </w:hyperlink>
            <w:r w:rsidR="00F44F11">
              <w:rPr>
                <w:color w:val="auto"/>
              </w:rPr>
              <w:t xml:space="preserve"> </w:t>
            </w:r>
          </w:p>
          <w:p w14:paraId="22D40B67" w14:textId="2A123D96" w:rsidR="008D0591" w:rsidRPr="008D0591" w:rsidRDefault="008D0591" w:rsidP="008D0591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8D0591">
              <w:rPr>
                <w:rFonts w:asciiTheme="majorHAnsi" w:eastAsiaTheme="minorEastAsia" w:hAnsiTheme="majorHAnsi"/>
                <w:color w:val="auto"/>
                <w:sz w:val="18"/>
                <w:szCs w:val="18"/>
              </w:rPr>
              <w:t>Summary</w:t>
            </w:r>
            <w:r>
              <w:rPr>
                <w:rFonts w:asciiTheme="majorHAnsi" w:eastAsiaTheme="minorEastAsia" w:hAnsiTheme="majorHAnsi"/>
                <w:color w:val="auto"/>
                <w:sz w:val="18"/>
                <w:szCs w:val="18"/>
              </w:rPr>
              <w:t>: Website t</w:t>
            </w:r>
            <w:r w:rsidR="00F44F11">
              <w:rPr>
                <w:rFonts w:asciiTheme="majorHAnsi" w:eastAsiaTheme="minorEastAsia" w:hAnsiTheme="majorHAnsi"/>
                <w:color w:val="auto"/>
                <w:sz w:val="18"/>
                <w:szCs w:val="18"/>
              </w:rPr>
              <w:t>hat will randomize a password depending on user input</w:t>
            </w:r>
          </w:p>
          <w:p w14:paraId="705BB7E1" w14:textId="1EF1A8A8" w:rsidR="008D0591" w:rsidRPr="008D0591" w:rsidRDefault="008D0591" w:rsidP="008D0591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Role: Sole Author</w:t>
            </w:r>
          </w:p>
          <w:p w14:paraId="22848A34" w14:textId="6767D2D9" w:rsidR="008D0591" w:rsidRPr="008D0591" w:rsidRDefault="008D0591" w:rsidP="008D0591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8D0591">
              <w:rPr>
                <w:rFonts w:asciiTheme="majorHAnsi" w:hAnsiTheme="majorHAnsi"/>
                <w:color w:val="auto"/>
              </w:rPr>
              <w:t>Tools:</w:t>
            </w:r>
            <w:r w:rsidR="00202B56">
              <w:rPr>
                <w:rFonts w:asciiTheme="majorHAnsi" w:hAnsiTheme="majorHAnsi"/>
                <w:color w:val="auto"/>
              </w:rPr>
              <w:t xml:space="preserve"> </w:t>
            </w:r>
            <w:proofErr w:type="spellStart"/>
            <w:r w:rsidR="00202B56">
              <w:rPr>
                <w:rFonts w:asciiTheme="majorHAnsi" w:hAnsiTheme="majorHAnsi"/>
                <w:color w:val="auto"/>
              </w:rPr>
              <w:t>Javascript</w:t>
            </w:r>
            <w:proofErr w:type="spellEnd"/>
            <w:r w:rsidR="00202B56">
              <w:rPr>
                <w:rFonts w:asciiTheme="majorHAnsi" w:hAnsiTheme="majorHAnsi"/>
                <w:color w:val="auto"/>
              </w:rPr>
              <w:t>, CSS, HTML</w:t>
            </w:r>
          </w:p>
          <w:p w14:paraId="19D830E4" w14:textId="4C1148F8" w:rsidR="008D0591" w:rsidRDefault="00F44F11" w:rsidP="008D0591">
            <w:pPr>
              <w:pStyle w:val="ResumeText"/>
              <w:ind w:right="0"/>
              <w:rPr>
                <w:color w:val="auto"/>
              </w:rPr>
            </w:pPr>
            <w:proofErr w:type="spellStart"/>
            <w:r w:rsidRPr="00F44F11">
              <w:rPr>
                <w:rFonts w:asciiTheme="majorHAnsi" w:eastAsiaTheme="minorEastAsia" w:hAnsiTheme="majorHAnsi"/>
                <w:b/>
                <w:color w:val="auto"/>
                <w:sz w:val="18"/>
                <w:szCs w:val="18"/>
              </w:rPr>
              <w:t>Sportzilla</w:t>
            </w:r>
            <w:proofErr w:type="spellEnd"/>
            <w:r>
              <w:rPr>
                <w:rFonts w:asciiTheme="majorHAnsi" w:eastAsiaTheme="minorEastAsia" w:hAnsiTheme="majorHAnsi"/>
                <w:b/>
                <w:color w:val="auto"/>
                <w:sz w:val="18"/>
                <w:szCs w:val="18"/>
              </w:rPr>
              <w:t xml:space="preserve"> |</w:t>
            </w:r>
            <w:r w:rsidR="008D0591">
              <w:rPr>
                <w:color w:val="auto"/>
              </w:rPr>
              <w:t xml:space="preserve"> </w:t>
            </w:r>
            <w:hyperlink r:id="rId17" w:history="1">
              <w:r w:rsidRPr="001436B1">
                <w:rPr>
                  <w:rStyle w:val="Hyperlink"/>
                </w:rPr>
                <w:t>https://github.com/Millsy4/sportz_project</w:t>
              </w:r>
            </w:hyperlink>
            <w:r>
              <w:rPr>
                <w:color w:val="auto"/>
              </w:rPr>
              <w:t xml:space="preserve"> </w:t>
            </w:r>
          </w:p>
          <w:p w14:paraId="15D85EDE" w14:textId="057B1067" w:rsidR="008D0591" w:rsidRDefault="008D0591" w:rsidP="008D0591">
            <w:pPr>
              <w:pStyle w:val="ResumeText"/>
              <w:ind w:right="0"/>
              <w:rPr>
                <w:color w:val="auto"/>
              </w:rPr>
            </w:pPr>
            <w:r w:rsidRPr="008D0591">
              <w:rPr>
                <w:rFonts w:asciiTheme="majorHAnsi" w:eastAsiaTheme="minorEastAsia" w:hAnsiTheme="majorHAnsi"/>
                <w:b/>
                <w:color w:val="auto"/>
                <w:sz w:val="18"/>
                <w:szCs w:val="18"/>
              </w:rPr>
              <w:t>Deployed</w:t>
            </w:r>
            <w:r>
              <w:rPr>
                <w:rFonts w:asciiTheme="majorHAnsi" w:eastAsiaTheme="minorEastAsia" w:hAnsiTheme="majorHAnsi"/>
                <w:b/>
                <w:color w:val="auto"/>
                <w:sz w:val="18"/>
                <w:szCs w:val="18"/>
              </w:rPr>
              <w:t xml:space="preserve"> |</w:t>
            </w:r>
            <w:r>
              <w:rPr>
                <w:color w:val="auto"/>
              </w:rPr>
              <w:t xml:space="preserve"> </w:t>
            </w:r>
            <w:hyperlink r:id="rId18" w:history="1">
              <w:r w:rsidR="00F44F11" w:rsidRPr="001436B1">
                <w:rPr>
                  <w:rStyle w:val="Hyperlink"/>
                </w:rPr>
                <w:t>https://millsy4.github.io/sportz_project/</w:t>
              </w:r>
            </w:hyperlink>
            <w:r w:rsidR="00F44F11">
              <w:rPr>
                <w:color w:val="auto"/>
              </w:rPr>
              <w:t xml:space="preserve"> </w:t>
            </w:r>
          </w:p>
          <w:p w14:paraId="28BC1B6E" w14:textId="566F657E" w:rsidR="008D0591" w:rsidRPr="008D0591" w:rsidRDefault="008D0591" w:rsidP="008D0591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8D0591">
              <w:rPr>
                <w:rFonts w:asciiTheme="majorHAnsi" w:eastAsiaTheme="minorEastAsia" w:hAnsiTheme="majorHAnsi"/>
                <w:color w:val="auto"/>
                <w:sz w:val="18"/>
                <w:szCs w:val="18"/>
              </w:rPr>
              <w:t>Summary</w:t>
            </w:r>
            <w:r>
              <w:rPr>
                <w:rFonts w:asciiTheme="majorHAnsi" w:eastAsiaTheme="minorEastAsia" w:hAnsiTheme="majorHAnsi"/>
                <w:color w:val="auto"/>
                <w:sz w:val="18"/>
                <w:szCs w:val="18"/>
              </w:rPr>
              <w:t xml:space="preserve">: </w:t>
            </w:r>
            <w:r w:rsidR="00F44F11">
              <w:rPr>
                <w:rFonts w:asciiTheme="majorHAnsi" w:eastAsiaTheme="minorEastAsia" w:hAnsiTheme="majorHAnsi"/>
                <w:color w:val="auto"/>
                <w:sz w:val="18"/>
                <w:szCs w:val="18"/>
              </w:rPr>
              <w:t>Website that allows the user to search or NBA player information</w:t>
            </w:r>
          </w:p>
          <w:p w14:paraId="29882E6D" w14:textId="211E1167" w:rsidR="008D0591" w:rsidRPr="008D0591" w:rsidRDefault="008D0591" w:rsidP="008D0591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Role:</w:t>
            </w:r>
            <w:r w:rsidR="00F44F11">
              <w:rPr>
                <w:rFonts w:asciiTheme="majorHAnsi" w:hAnsiTheme="majorHAnsi"/>
                <w:color w:val="auto"/>
              </w:rPr>
              <w:t xml:space="preserve"> Back End API Development</w:t>
            </w:r>
          </w:p>
          <w:p w14:paraId="06C95B30" w14:textId="40DDB156" w:rsidR="008D0591" w:rsidRPr="008D0591" w:rsidRDefault="008D0591" w:rsidP="008D0591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Tools:</w:t>
            </w:r>
            <w:r w:rsidR="00202B56">
              <w:rPr>
                <w:rFonts w:asciiTheme="majorHAnsi" w:hAnsiTheme="majorHAnsi"/>
                <w:color w:val="auto"/>
              </w:rPr>
              <w:t xml:space="preserve"> HTML, CSS, Foundation CSS Framework, </w:t>
            </w:r>
            <w:proofErr w:type="spellStart"/>
            <w:r w:rsidR="00202B56">
              <w:rPr>
                <w:rFonts w:asciiTheme="majorHAnsi" w:hAnsiTheme="majorHAnsi"/>
                <w:color w:val="auto"/>
              </w:rPr>
              <w:t>Javascript</w:t>
            </w:r>
            <w:proofErr w:type="spellEnd"/>
          </w:p>
        </w:tc>
      </w:tr>
      <w:tr w:rsidR="008D0591" w:rsidRPr="00F06578" w14:paraId="7B2D2E36" w14:textId="77777777" w:rsidTr="002837AF">
        <w:trPr>
          <w:trHeight w:val="16"/>
        </w:trPr>
        <w:tc>
          <w:tcPr>
            <w:tcW w:w="1778" w:type="dxa"/>
          </w:tcPr>
          <w:p w14:paraId="44FC7B87" w14:textId="4EFE41D8" w:rsidR="008D0591" w:rsidRPr="0069461A" w:rsidRDefault="002837AF" w:rsidP="00583339">
            <w:pPr>
              <w:pStyle w:val="Heading1"/>
              <w:jc w:val="left"/>
              <w:rPr>
                <w:color w:val="auto"/>
              </w:rPr>
            </w:pPr>
            <w:r>
              <w:rPr>
                <w:color w:val="auto"/>
              </w:rPr>
              <w:t>technical skills</w:t>
            </w:r>
          </w:p>
        </w:tc>
        <w:tc>
          <w:tcPr>
            <w:tcW w:w="472" w:type="dxa"/>
          </w:tcPr>
          <w:p w14:paraId="251BBCB1" w14:textId="78D3A808" w:rsidR="008D0591" w:rsidRPr="00FD7671" w:rsidRDefault="008D0591" w:rsidP="00583339">
            <w:pPr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7850" w:type="dxa"/>
          </w:tcPr>
          <w:p w14:paraId="38BE64C8" w14:textId="531B66B3" w:rsidR="008D0591" w:rsidRPr="00FD7671" w:rsidRDefault="002837AF" w:rsidP="00583339">
            <w:pPr>
              <w:spacing w:before="0" w:after="0" w:line="288" w:lineRule="atLeast"/>
              <w:rPr>
                <w:rFonts w:asciiTheme="majorHAnsi" w:hAnsiTheme="majorHAnsi"/>
                <w:b/>
                <w:color w:val="auto"/>
                <w:sz w:val="18"/>
                <w:szCs w:val="18"/>
              </w:rPr>
            </w:pPr>
            <w:r w:rsidRPr="002650C8">
              <w:rPr>
                <w:rFonts w:asciiTheme="majorHAnsi" w:hAnsiTheme="majorHAnsi"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C46DC2" wp14:editId="0F8ACDB2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0</wp:posOffset>
                      </wp:positionV>
                      <wp:extent cx="2009775" cy="923290"/>
                      <wp:effectExtent l="0" t="0" r="9525" b="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9775" cy="923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F6B6C" w14:textId="0A23E459" w:rsidR="007F3B2D" w:rsidRPr="00812065" w:rsidRDefault="007F3B2D" w:rsidP="007F3B2D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>CSS</w:t>
                                  </w:r>
                                </w:p>
                                <w:p w14:paraId="5A18EDB1" w14:textId="015AEE44" w:rsidR="007F3B2D" w:rsidRPr="00812065" w:rsidRDefault="007F3B2D" w:rsidP="007F3B2D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>Excel, Word, PowerPoint</w:t>
                                  </w:r>
                                </w:p>
                                <w:p w14:paraId="096388E1" w14:textId="796407D5" w:rsidR="007F3B2D" w:rsidRPr="00812065" w:rsidRDefault="007F3B2D" w:rsidP="007F3B2D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>Responsive Design</w:t>
                                  </w:r>
                                </w:p>
                                <w:p w14:paraId="4A86D097" w14:textId="7133F447" w:rsidR="007F3B2D" w:rsidRDefault="007F3B2D" w:rsidP="007F3B2D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>Command Line/Node</w:t>
                                  </w:r>
                                </w:p>
                                <w:p w14:paraId="30FD1B2E" w14:textId="510AF1CE" w:rsidR="007F3B2D" w:rsidRPr="007F3B2D" w:rsidRDefault="007F3B2D" w:rsidP="007F3B2D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>Browser Developer Tools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C46D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8.5pt;margin-top:0;width:158.25pt;height:7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" stroked="f">
                      <v:textbox style="mso-fit-shape-to-text:t" inset=",,0">
                        <w:txbxContent>
                          <w:p w14:paraId="358F6B6C" w14:textId="0A23E459" w:rsidR="007F3B2D" w:rsidRPr="00812065" w:rsidRDefault="007F3B2D" w:rsidP="007F3B2D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>CSS</w:t>
                            </w:r>
                          </w:p>
                          <w:p w14:paraId="5A18EDB1" w14:textId="015AEE44" w:rsidR="007F3B2D" w:rsidRPr="00812065" w:rsidRDefault="007F3B2D" w:rsidP="007F3B2D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>Excel, Word, PowerPoint</w:t>
                            </w:r>
                          </w:p>
                          <w:p w14:paraId="096388E1" w14:textId="796407D5" w:rsidR="007F3B2D" w:rsidRPr="00812065" w:rsidRDefault="007F3B2D" w:rsidP="007F3B2D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>Responsive Design</w:t>
                            </w:r>
                          </w:p>
                          <w:p w14:paraId="4A86D097" w14:textId="7133F447" w:rsidR="007F3B2D" w:rsidRDefault="007F3B2D" w:rsidP="007F3B2D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>Command Line/Node</w:t>
                            </w:r>
                          </w:p>
                          <w:p w14:paraId="30FD1B2E" w14:textId="510AF1CE" w:rsidR="007F3B2D" w:rsidRPr="007F3B2D" w:rsidRDefault="007F3B2D" w:rsidP="007F3B2D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>Browser Developer Tools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650C8">
              <w:rPr>
                <w:rFonts w:asciiTheme="majorHAnsi" w:hAnsiTheme="majorHAnsi"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FC79F45" wp14:editId="42647A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09775" cy="92329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9775" cy="923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D8C59A" w14:textId="2475D73F" w:rsidR="00812065" w:rsidRPr="00812065" w:rsidRDefault="00812065" w:rsidP="00812065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812065"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>HTML</w:t>
                                  </w:r>
                                </w:p>
                                <w:p w14:paraId="19218E13" w14:textId="77777777" w:rsidR="00812065" w:rsidRPr="00812065" w:rsidRDefault="00812065" w:rsidP="007F3B2D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812065"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>Javascript</w:t>
                                  </w:r>
                                  <w:proofErr w:type="spellEnd"/>
                                  <w:r w:rsidRPr="00812065"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>/</w:t>
                                  </w:r>
                                  <w:proofErr w:type="spellStart"/>
                                  <w:r w:rsidRPr="00812065"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>JQuery</w:t>
                                  </w:r>
                                  <w:proofErr w:type="spellEnd"/>
                                </w:p>
                                <w:p w14:paraId="37541C62" w14:textId="77777777" w:rsidR="00812065" w:rsidRPr="00812065" w:rsidRDefault="00812065" w:rsidP="007F3B2D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812065"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>CSS/</w:t>
                                  </w:r>
                                  <w:proofErr w:type="spellStart"/>
                                  <w:r w:rsidRPr="00812065"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>Javascript</w:t>
                                  </w:r>
                                  <w:proofErr w:type="spellEnd"/>
                                  <w:r w:rsidRPr="00812065"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Frameworks</w:t>
                                  </w:r>
                                </w:p>
                                <w:p w14:paraId="66E7916B" w14:textId="7AF50919" w:rsidR="007F3B2D" w:rsidRDefault="00812065" w:rsidP="007F3B2D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812065"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>Git</w:t>
                                  </w:r>
                                </w:p>
                                <w:p w14:paraId="256B0DF3" w14:textId="57173B1A" w:rsidR="007F3B2D" w:rsidRPr="007F3B2D" w:rsidRDefault="007F3B2D" w:rsidP="007F3B2D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7F3B2D">
                                    <w:rPr>
                                      <w:rFonts w:eastAsiaTheme="minorEastAsia" w:cstheme="minorBidi"/>
                                      <w:b w:val="0"/>
                                      <w:bCs w:val="0"/>
                                      <w:caps w:val="0"/>
                                      <w:color w:val="auto"/>
                                      <w:sz w:val="18"/>
                                      <w:szCs w:val="18"/>
                                      <w14:ligatures w14:val="none"/>
                                    </w:rPr>
                                    <w:t>Testing/Debugging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79F45" id="_x0000_s1027" type="#_x0000_t202" style="position:absolute;margin-left:0;margin-top:0;width:158.25pt;height:7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" stroked="f">
                      <v:textbox style="mso-fit-shape-to-text:t" inset=",,0">
                        <w:txbxContent>
                          <w:p w14:paraId="6AD8C59A" w14:textId="2475D73F" w:rsidR="00812065" w:rsidRPr="00812065" w:rsidRDefault="00812065" w:rsidP="00812065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812065"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>HTML</w:t>
                            </w:r>
                          </w:p>
                          <w:p w14:paraId="19218E13" w14:textId="77777777" w:rsidR="00812065" w:rsidRPr="00812065" w:rsidRDefault="00812065" w:rsidP="007F3B2D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spellStart"/>
                            <w:r w:rsidRPr="00812065"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>Javascript</w:t>
                            </w:r>
                            <w:proofErr w:type="spellEnd"/>
                            <w:r w:rsidRPr="00812065"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812065"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>JQuery</w:t>
                            </w:r>
                            <w:proofErr w:type="spellEnd"/>
                          </w:p>
                          <w:p w14:paraId="37541C62" w14:textId="77777777" w:rsidR="00812065" w:rsidRPr="00812065" w:rsidRDefault="00812065" w:rsidP="007F3B2D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812065"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>CSS/</w:t>
                            </w:r>
                            <w:proofErr w:type="spellStart"/>
                            <w:r w:rsidRPr="00812065"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>Javascript</w:t>
                            </w:r>
                            <w:proofErr w:type="spellEnd"/>
                            <w:r w:rsidRPr="00812065"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 xml:space="preserve"> Frameworks</w:t>
                            </w:r>
                          </w:p>
                          <w:p w14:paraId="66E7916B" w14:textId="7AF50919" w:rsidR="007F3B2D" w:rsidRDefault="00812065" w:rsidP="007F3B2D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812065"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>Git</w:t>
                            </w:r>
                          </w:p>
                          <w:p w14:paraId="256B0DF3" w14:textId="57173B1A" w:rsidR="007F3B2D" w:rsidRPr="007F3B2D" w:rsidRDefault="007F3B2D" w:rsidP="007F3B2D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7F3B2D">
                              <w:rPr>
                                <w:rFonts w:eastAsiaTheme="minorEastAsia" w:cstheme="minorBidi"/>
                                <w:b w:val="0"/>
                                <w:bCs w:val="0"/>
                                <w:caps w:val="0"/>
                                <w:color w:val="auto"/>
                                <w:sz w:val="18"/>
                                <w:szCs w:val="18"/>
                                <w14:ligatures w14:val="none"/>
                              </w:rPr>
                              <w:t>Testing/Debugging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D0591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837AF" w:rsidRPr="00F06578" w14:paraId="3188A298" w14:textId="77777777" w:rsidTr="00583339">
        <w:trPr>
          <w:gridAfter w:val="1"/>
          <w:wAfter w:w="7850" w:type="dxa"/>
          <w:trHeight w:val="1871"/>
        </w:trPr>
        <w:tc>
          <w:tcPr>
            <w:tcW w:w="1778" w:type="dxa"/>
          </w:tcPr>
          <w:p w14:paraId="6088525D" w14:textId="353EADE5" w:rsidR="002837AF" w:rsidRPr="00F06578" w:rsidRDefault="002837AF" w:rsidP="00583339">
            <w:pPr>
              <w:pStyle w:val="Heading1"/>
              <w:jc w:val="left"/>
              <w:rPr>
                <w:color w:val="auto"/>
              </w:rPr>
            </w:pPr>
          </w:p>
        </w:tc>
        <w:tc>
          <w:tcPr>
            <w:tcW w:w="472" w:type="dxa"/>
          </w:tcPr>
          <w:p w14:paraId="68CC956C" w14:textId="77777777" w:rsidR="002837AF" w:rsidRPr="00F06578" w:rsidRDefault="002837AF" w:rsidP="00583339">
            <w:pPr>
              <w:rPr>
                <w:color w:val="auto"/>
              </w:rPr>
            </w:pPr>
          </w:p>
        </w:tc>
      </w:tr>
    </w:tbl>
    <w:p w14:paraId="0406A9D9" w14:textId="5DAC00E0" w:rsidR="00235468" w:rsidRPr="00F06578" w:rsidRDefault="00235468" w:rsidP="008D0591">
      <w:pPr>
        <w:pStyle w:val="Heading1"/>
        <w:jc w:val="left"/>
        <w:rPr>
          <w:color w:val="auto"/>
        </w:rPr>
      </w:pPr>
    </w:p>
    <w:sectPr w:rsidR="00235468" w:rsidRPr="00F06578">
      <w:headerReference w:type="first" r:id="rId19"/>
      <w:footerReference w:type="first" r:id="rId2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34375" w14:textId="77777777" w:rsidR="009D1252" w:rsidRDefault="009D1252">
      <w:pPr>
        <w:spacing w:before="0" w:after="0" w:line="240" w:lineRule="auto"/>
      </w:pPr>
      <w:r>
        <w:separator/>
      </w:r>
    </w:p>
  </w:endnote>
  <w:endnote w:type="continuationSeparator" w:id="0">
    <w:p w14:paraId="4907CCE2" w14:textId="77777777" w:rsidR="009D1252" w:rsidRDefault="009D12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B6A36" w14:textId="77777777" w:rsidR="009B4CDE" w:rsidRDefault="009B4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A4F0A" w14:textId="77777777" w:rsidR="009D1252" w:rsidRDefault="009D1252">
      <w:pPr>
        <w:spacing w:before="0" w:after="0" w:line="240" w:lineRule="auto"/>
      </w:pPr>
      <w:r>
        <w:separator/>
      </w:r>
    </w:p>
  </w:footnote>
  <w:footnote w:type="continuationSeparator" w:id="0">
    <w:p w14:paraId="6EC7B61C" w14:textId="77777777" w:rsidR="009D1252" w:rsidRDefault="009D12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BA7B" w14:textId="77777777" w:rsidR="00F06578" w:rsidRPr="00F06578" w:rsidRDefault="00FA65BA" w:rsidP="00810085">
    <w:pPr>
      <w:pStyle w:val="Header"/>
      <w:ind w:left="7200" w:right="-90"/>
      <w:rPr>
        <w:b/>
        <w:sz w:val="36"/>
        <w:szCs w:val="36"/>
      </w:rPr>
    </w:pPr>
    <w:r>
      <w:rPr>
        <w:b/>
        <w:sz w:val="36"/>
        <w:szCs w:val="36"/>
      </w:rPr>
      <w:t xml:space="preserve">     </w:t>
    </w:r>
    <w:r w:rsidR="00810085">
      <w:rPr>
        <w:b/>
        <w:sz w:val="36"/>
        <w:szCs w:val="36"/>
      </w:rPr>
      <w:t xml:space="preserve"> </w:t>
    </w:r>
    <w:r w:rsidR="00F06578" w:rsidRPr="00F06578">
      <w:rPr>
        <w:b/>
        <w:sz w:val="36"/>
        <w:szCs w:val="36"/>
      </w:rPr>
      <w:t>Christian Mills</w:t>
    </w:r>
  </w:p>
  <w:p w14:paraId="1A6DBA7C" w14:textId="77777777" w:rsidR="00F06578" w:rsidRDefault="00F06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2DB"/>
    <w:multiLevelType w:val="hybridMultilevel"/>
    <w:tmpl w:val="5AE8120A"/>
    <w:lvl w:ilvl="0" w:tplc="DAC8D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7BD"/>
    <w:multiLevelType w:val="hybridMultilevel"/>
    <w:tmpl w:val="5AE8120A"/>
    <w:lvl w:ilvl="0" w:tplc="DAC8D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13809"/>
    <w:multiLevelType w:val="multilevel"/>
    <w:tmpl w:val="D0DC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028F4"/>
    <w:multiLevelType w:val="hybridMultilevel"/>
    <w:tmpl w:val="97B6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153A5"/>
    <w:multiLevelType w:val="hybridMultilevel"/>
    <w:tmpl w:val="9B8CC77E"/>
    <w:lvl w:ilvl="0" w:tplc="DAC8D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309F"/>
    <w:multiLevelType w:val="hybridMultilevel"/>
    <w:tmpl w:val="5AE8120A"/>
    <w:lvl w:ilvl="0" w:tplc="DAC8D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12B07"/>
    <w:multiLevelType w:val="hybridMultilevel"/>
    <w:tmpl w:val="CCF8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87F6A"/>
    <w:multiLevelType w:val="hybridMultilevel"/>
    <w:tmpl w:val="309893B2"/>
    <w:lvl w:ilvl="0" w:tplc="B2947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F664B"/>
    <w:multiLevelType w:val="hybridMultilevel"/>
    <w:tmpl w:val="5AE8120A"/>
    <w:lvl w:ilvl="0" w:tplc="DAC8D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C2EA6"/>
    <w:multiLevelType w:val="hybridMultilevel"/>
    <w:tmpl w:val="B95ED3EA"/>
    <w:lvl w:ilvl="0" w:tplc="C79C3C1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96645"/>
    <w:multiLevelType w:val="hybridMultilevel"/>
    <w:tmpl w:val="882C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43AA1"/>
    <w:multiLevelType w:val="hybridMultilevel"/>
    <w:tmpl w:val="E2EE6F00"/>
    <w:lvl w:ilvl="0" w:tplc="2A16FE7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75E12"/>
    <w:multiLevelType w:val="hybridMultilevel"/>
    <w:tmpl w:val="580ACC5C"/>
    <w:lvl w:ilvl="0" w:tplc="2A16FE7A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6A5764B4"/>
    <w:multiLevelType w:val="hybridMultilevel"/>
    <w:tmpl w:val="324A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16920"/>
    <w:multiLevelType w:val="hybridMultilevel"/>
    <w:tmpl w:val="79E60268"/>
    <w:lvl w:ilvl="0" w:tplc="C79C3C1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D2830"/>
    <w:multiLevelType w:val="hybridMultilevel"/>
    <w:tmpl w:val="5AE8120A"/>
    <w:lvl w:ilvl="0" w:tplc="DAC8D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C72C9"/>
    <w:multiLevelType w:val="hybridMultilevel"/>
    <w:tmpl w:val="9700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F7A2C"/>
    <w:multiLevelType w:val="hybridMultilevel"/>
    <w:tmpl w:val="44409E10"/>
    <w:lvl w:ilvl="0" w:tplc="2A16FE7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E513C"/>
    <w:multiLevelType w:val="multilevel"/>
    <w:tmpl w:val="5FF6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6"/>
  </w:num>
  <w:num w:numId="3">
    <w:abstractNumId w:val="10"/>
  </w:num>
  <w:num w:numId="4">
    <w:abstractNumId w:val="9"/>
  </w:num>
  <w:num w:numId="5">
    <w:abstractNumId w:val="18"/>
  </w:num>
  <w:num w:numId="6">
    <w:abstractNumId w:val="2"/>
  </w:num>
  <w:num w:numId="7">
    <w:abstractNumId w:val="7"/>
  </w:num>
  <w:num w:numId="8">
    <w:abstractNumId w:val="4"/>
  </w:num>
  <w:num w:numId="9">
    <w:abstractNumId w:val="17"/>
  </w:num>
  <w:num w:numId="10">
    <w:abstractNumId w:val="13"/>
  </w:num>
  <w:num w:numId="11">
    <w:abstractNumId w:val="3"/>
  </w:num>
  <w:num w:numId="12">
    <w:abstractNumId w:val="14"/>
  </w:num>
  <w:num w:numId="13">
    <w:abstractNumId w:val="5"/>
  </w:num>
  <w:num w:numId="14">
    <w:abstractNumId w:val="1"/>
  </w:num>
  <w:num w:numId="15">
    <w:abstractNumId w:val="8"/>
  </w:num>
  <w:num w:numId="16">
    <w:abstractNumId w:val="15"/>
  </w:num>
  <w:num w:numId="17">
    <w:abstractNumId w:val="0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31"/>
    <w:rsid w:val="000413CC"/>
    <w:rsid w:val="00047337"/>
    <w:rsid w:val="0009052D"/>
    <w:rsid w:val="00115104"/>
    <w:rsid w:val="001A3C09"/>
    <w:rsid w:val="00202B56"/>
    <w:rsid w:val="00235468"/>
    <w:rsid w:val="0025730B"/>
    <w:rsid w:val="00261AD7"/>
    <w:rsid w:val="002650C8"/>
    <w:rsid w:val="002837AF"/>
    <w:rsid w:val="0029094D"/>
    <w:rsid w:val="002C42BC"/>
    <w:rsid w:val="002D76F6"/>
    <w:rsid w:val="00342ECD"/>
    <w:rsid w:val="003E7855"/>
    <w:rsid w:val="00414819"/>
    <w:rsid w:val="00432101"/>
    <w:rsid w:val="00451A7C"/>
    <w:rsid w:val="004568BC"/>
    <w:rsid w:val="004757CF"/>
    <w:rsid w:val="004A29DF"/>
    <w:rsid w:val="004D2EFE"/>
    <w:rsid w:val="00533820"/>
    <w:rsid w:val="00556970"/>
    <w:rsid w:val="00564412"/>
    <w:rsid w:val="005F483C"/>
    <w:rsid w:val="00645BEB"/>
    <w:rsid w:val="00663C5E"/>
    <w:rsid w:val="0069461A"/>
    <w:rsid w:val="006E3548"/>
    <w:rsid w:val="006F2862"/>
    <w:rsid w:val="0074431C"/>
    <w:rsid w:val="00754686"/>
    <w:rsid w:val="007645FF"/>
    <w:rsid w:val="007925AE"/>
    <w:rsid w:val="007A6083"/>
    <w:rsid w:val="007D01D7"/>
    <w:rsid w:val="007F3B2D"/>
    <w:rsid w:val="00810085"/>
    <w:rsid w:val="00812065"/>
    <w:rsid w:val="008B538B"/>
    <w:rsid w:val="008D0591"/>
    <w:rsid w:val="00977D7A"/>
    <w:rsid w:val="009B4CDE"/>
    <w:rsid w:val="009B69A0"/>
    <w:rsid w:val="009C0E77"/>
    <w:rsid w:val="009D1252"/>
    <w:rsid w:val="00A129B7"/>
    <w:rsid w:val="00A3669B"/>
    <w:rsid w:val="00A4343F"/>
    <w:rsid w:val="00A5177D"/>
    <w:rsid w:val="00A54C46"/>
    <w:rsid w:val="00AD6DA7"/>
    <w:rsid w:val="00B110FB"/>
    <w:rsid w:val="00BD192C"/>
    <w:rsid w:val="00BD79F5"/>
    <w:rsid w:val="00C21D1C"/>
    <w:rsid w:val="00C420DE"/>
    <w:rsid w:val="00C919EE"/>
    <w:rsid w:val="00CE791C"/>
    <w:rsid w:val="00E35880"/>
    <w:rsid w:val="00E63431"/>
    <w:rsid w:val="00E93FD5"/>
    <w:rsid w:val="00F06578"/>
    <w:rsid w:val="00F328B2"/>
    <w:rsid w:val="00F44F11"/>
    <w:rsid w:val="00F50554"/>
    <w:rsid w:val="00F643B9"/>
    <w:rsid w:val="00F76FA9"/>
    <w:rsid w:val="00FA65BA"/>
    <w:rsid w:val="00FA678E"/>
    <w:rsid w:val="00FB131E"/>
    <w:rsid w:val="00FD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DBA48"/>
  <w15:docId w15:val="{1434C6A6-DD65-4084-8A8E-DE77DB6A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F505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5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578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855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illsy4/05_work_day_scheduler" TargetMode="External"/><Relationship Id="rId18" Type="http://schemas.openxmlformats.org/officeDocument/2006/relationships/hyperlink" Target="https://millsy4.github.io/sportz_project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Millsy4" TargetMode="External"/><Relationship Id="rId17" Type="http://schemas.openxmlformats.org/officeDocument/2006/relationships/hyperlink" Target="https://github.com/Millsy4/sportz_projec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illsy4.github.io/03_password_generator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christian-mills-7ba9701b0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Millsy4/03_password_generator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llsy4.github.io/05_work_day_scheduler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17BD0A4A4D4B9CBFBD7A68BAF00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7C5CB-8B37-4D4C-A4E0-3D2709F54CD7}"/>
      </w:docPartPr>
      <w:docPartBody>
        <w:p w:rsidR="008152F3" w:rsidRDefault="00075DF8">
          <w:pPr>
            <w:pStyle w:val="F417BD0A4A4D4B9CBFBD7A68BAF000FA"/>
          </w:pPr>
          <w:r>
            <w:t>[Street Address]</w:t>
          </w:r>
        </w:p>
      </w:docPartBody>
    </w:docPart>
    <w:docPart>
      <w:docPartPr>
        <w:name w:val="DA91A76664AE4471A3EAF26830A57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2158A-21B5-4EFB-B172-5CC55544DB62}"/>
      </w:docPartPr>
      <w:docPartBody>
        <w:p w:rsidR="008152F3" w:rsidRDefault="00075DF8">
          <w:pPr>
            <w:pStyle w:val="DA91A76664AE4471A3EAF26830A5738B"/>
          </w:pPr>
          <w:r>
            <w:t>[City, ST ZIP Code]</w:t>
          </w:r>
        </w:p>
      </w:docPartBody>
    </w:docPart>
    <w:docPart>
      <w:docPartPr>
        <w:name w:val="32429706BA66445982B869F6825B4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57F49-DC3A-4E2B-B315-7EA8C68AFD60}"/>
      </w:docPartPr>
      <w:docPartBody>
        <w:p w:rsidR="008152F3" w:rsidRDefault="00075DF8">
          <w:pPr>
            <w:pStyle w:val="32429706BA66445982B869F6825B4E52"/>
          </w:pPr>
          <w:r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226"/>
    <w:rsid w:val="00075DF8"/>
    <w:rsid w:val="000E4C1C"/>
    <w:rsid w:val="000F0767"/>
    <w:rsid w:val="0040276F"/>
    <w:rsid w:val="005310F3"/>
    <w:rsid w:val="005377FB"/>
    <w:rsid w:val="008152F3"/>
    <w:rsid w:val="009F44A9"/>
    <w:rsid w:val="00B20226"/>
    <w:rsid w:val="00C027A8"/>
    <w:rsid w:val="00DF1D8C"/>
    <w:rsid w:val="00F7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17BD0A4A4D4B9CBFBD7A68BAF000FA">
    <w:name w:val="F417BD0A4A4D4B9CBFBD7A68BAF000FA"/>
  </w:style>
  <w:style w:type="paragraph" w:customStyle="1" w:styleId="DA91A76664AE4471A3EAF26830A5738B">
    <w:name w:val="DA91A76664AE4471A3EAF26830A5738B"/>
  </w:style>
  <w:style w:type="paragraph" w:customStyle="1" w:styleId="32429706BA66445982B869F6825B4E52">
    <w:name w:val="32429706BA66445982B869F6825B4E52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9F44A9"/>
    <w:rPr>
      <w:color w:val="808080"/>
    </w:rPr>
  </w:style>
  <w:style w:type="paragraph" w:customStyle="1" w:styleId="9A192E74AEAE48C38B312AA56B4C30BB">
    <w:name w:val="9A192E74AEAE48C38B312AA56B4C30BB"/>
    <w:rsid w:val="008152F3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2321 Fairway Dr, Dodge City, Kansas, 67801</CompanyAddress>
  <CompanyPhone>Chrmills4@gmail.com | https://millsy4.github.io/02_responsive_portfolio/</CompanyPhone>
  <CompanyFax/>
  <CompanyEmail>Chrmills4@gmail.com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2EFE4B92-D04C-4C3C-9EC2-5821C5B4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86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Mills</dc:creator>
  <cp:lastModifiedBy>Christian Mills</cp:lastModifiedBy>
  <cp:revision>9</cp:revision>
  <cp:lastPrinted>2018-06-02T00:40:00Z</cp:lastPrinted>
  <dcterms:created xsi:type="dcterms:W3CDTF">2020-11-06T00:54:00Z</dcterms:created>
  <dcterms:modified xsi:type="dcterms:W3CDTF">2020-11-18T02:51:00Z</dcterms:modified>
  <cp:category>620-430-8514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