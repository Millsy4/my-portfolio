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BA48" w14:textId="4090853C" w:rsidR="002C42BC" w:rsidRPr="00F06578" w:rsidRDefault="00C420DE">
      <w:pPr>
        <w:pStyle w:val="ContactInfo"/>
        <w:rPr>
          <w:color w:val="auto"/>
        </w:rPr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F417BD0A4A4D4B9CBFBD7A68BAF000F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A29DF">
            <w:rPr>
              <w:color w:val="auto"/>
            </w:rPr>
            <w:t>2442 Rebecca Road</w:t>
          </w:r>
        </w:sdtContent>
      </w:sdt>
    </w:p>
    <w:sdt>
      <w:sdtPr>
        <w:rPr>
          <w:color w:val="auto"/>
        </w:rPr>
        <w:alias w:val="Category"/>
        <w:tag w:val=""/>
        <w:id w:val="1543715586"/>
        <w:placeholder>
          <w:docPart w:val="DA91A76664AE4471A3EAF26830A5738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A6DBA49" w14:textId="77777777" w:rsidR="002C42BC" w:rsidRPr="00F06578" w:rsidRDefault="00E63431">
          <w:pPr>
            <w:pStyle w:val="ContactInfo"/>
            <w:rPr>
              <w:color w:val="auto"/>
            </w:rPr>
          </w:pPr>
          <w:r w:rsidRPr="00F06578">
            <w:rPr>
              <w:color w:val="auto"/>
            </w:rPr>
            <w:t>Manhattan, KS, 66502</w:t>
          </w:r>
        </w:p>
      </w:sdtContent>
    </w:sdt>
    <w:p w14:paraId="1A6DBA4A" w14:textId="77777777" w:rsidR="002C42BC" w:rsidRPr="00F06578" w:rsidRDefault="00C420DE" w:rsidP="00E63431">
      <w:pPr>
        <w:pStyle w:val="ContactInfo"/>
        <w:rPr>
          <w:color w:val="auto"/>
        </w:rPr>
      </w:pPr>
      <w:sdt>
        <w:sdtPr>
          <w:rPr>
            <w:color w:val="auto"/>
          </w:rPr>
          <w:alias w:val="Telephone"/>
          <w:tag w:val="Telephone"/>
          <w:id w:val="599758962"/>
          <w:placeholder>
            <w:docPart w:val="32429706BA66445982B869F6825B4E5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63431" w:rsidRPr="00F06578">
            <w:rPr>
              <w:color w:val="auto"/>
            </w:rPr>
            <w:t>620-430-8514</w:t>
          </w:r>
        </w:sdtContent>
      </w:sdt>
    </w:p>
    <w:sdt>
      <w:sdtPr>
        <w:rPr>
          <w:rStyle w:val="Emphasis"/>
          <w:color w:val="auto"/>
        </w:rPr>
        <w:alias w:val="Email"/>
        <w:tag w:val=""/>
        <w:id w:val="1889536063"/>
        <w:placeholder>
          <w:docPart w:val="A8D44CFD1495409B9E4BA3E37325A63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A6DBA4B" w14:textId="0C28AB23" w:rsidR="002C42BC" w:rsidRPr="00F06578" w:rsidRDefault="0025730B" w:rsidP="00F06578">
          <w:pPr>
            <w:pStyle w:val="ContactInfo"/>
            <w:rPr>
              <w:color w:val="auto"/>
            </w:rPr>
          </w:pPr>
          <w:r>
            <w:rPr>
              <w:rStyle w:val="Emphasis"/>
              <w:color w:val="auto"/>
            </w:rPr>
            <w:t>Mills.christian92@gmail.com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F06578" w:rsidRPr="00F06578" w14:paraId="1A6DBA4F" w14:textId="77777777">
        <w:tc>
          <w:tcPr>
            <w:tcW w:w="1778" w:type="dxa"/>
          </w:tcPr>
          <w:p w14:paraId="1A6DBA4C" w14:textId="77777777" w:rsidR="002C42BC" w:rsidRPr="0069461A" w:rsidRDefault="00F06578" w:rsidP="00F06578">
            <w:pPr>
              <w:pStyle w:val="Heading1"/>
              <w:jc w:val="left"/>
              <w:rPr>
                <w:color w:val="auto"/>
              </w:rPr>
            </w:pPr>
            <w:r w:rsidRPr="0069461A">
              <w:rPr>
                <w:color w:val="auto"/>
              </w:rPr>
              <w:t>O</w:t>
            </w:r>
            <w:r w:rsidR="00414819" w:rsidRPr="0069461A">
              <w:rPr>
                <w:color w:val="auto"/>
              </w:rPr>
              <w:t>bjective</w:t>
            </w:r>
          </w:p>
        </w:tc>
        <w:tc>
          <w:tcPr>
            <w:tcW w:w="472" w:type="dxa"/>
          </w:tcPr>
          <w:p w14:paraId="1A6DBA4D" w14:textId="77777777" w:rsidR="002C42BC" w:rsidRPr="00F06578" w:rsidRDefault="002C42BC">
            <w:pPr>
              <w:rPr>
                <w:color w:val="auto"/>
              </w:rPr>
            </w:pPr>
          </w:p>
        </w:tc>
        <w:tc>
          <w:tcPr>
            <w:tcW w:w="7830" w:type="dxa"/>
          </w:tcPr>
          <w:p w14:paraId="1A6DBA4E" w14:textId="78E52F64" w:rsidR="00564412" w:rsidRPr="00F06578" w:rsidRDefault="00FA65BA" w:rsidP="00F06578">
            <w:pPr>
              <w:pStyle w:val="ResumeText"/>
              <w:ind w:right="0"/>
              <w:rPr>
                <w:color w:val="auto"/>
              </w:rPr>
            </w:pPr>
            <w:r>
              <w:rPr>
                <w:color w:val="auto"/>
              </w:rPr>
              <w:t xml:space="preserve">To obtain an </w:t>
            </w:r>
            <w:r w:rsidR="004A29DF">
              <w:rPr>
                <w:color w:val="auto"/>
              </w:rPr>
              <w:t>Assistant Store Manager position</w:t>
            </w:r>
            <w:r w:rsidR="009B69A0">
              <w:rPr>
                <w:color w:val="auto"/>
              </w:rPr>
              <w:t xml:space="preserve"> after completing the LE1 program through </w:t>
            </w:r>
            <w:r w:rsidR="00645BEB">
              <w:rPr>
                <w:color w:val="auto"/>
              </w:rPr>
              <w:t>Kroger company owned stores</w:t>
            </w:r>
            <w:r w:rsidR="009B69A0">
              <w:rPr>
                <w:color w:val="auto"/>
              </w:rPr>
              <w:t>.</w:t>
            </w:r>
          </w:p>
        </w:tc>
      </w:tr>
      <w:tr w:rsidR="00564412" w:rsidRPr="00F06578" w14:paraId="1A6DBA57" w14:textId="77777777" w:rsidTr="00564412">
        <w:tc>
          <w:tcPr>
            <w:tcW w:w="1778" w:type="dxa"/>
          </w:tcPr>
          <w:p w14:paraId="1A6DBA50" w14:textId="77777777" w:rsidR="00564412" w:rsidRPr="0069461A" w:rsidRDefault="00564412" w:rsidP="00E61190">
            <w:pPr>
              <w:pStyle w:val="Heading1"/>
              <w:jc w:val="left"/>
              <w:rPr>
                <w:color w:val="auto"/>
              </w:rPr>
            </w:pPr>
            <w:r w:rsidRPr="0069461A">
              <w:rPr>
                <w:color w:val="auto"/>
              </w:rPr>
              <w:t>Education</w:t>
            </w:r>
          </w:p>
        </w:tc>
        <w:tc>
          <w:tcPr>
            <w:tcW w:w="472" w:type="dxa"/>
          </w:tcPr>
          <w:p w14:paraId="1A6DBA51" w14:textId="77777777" w:rsidR="00564412" w:rsidRPr="00FD7671" w:rsidRDefault="00564412" w:rsidP="00E61190">
            <w:pPr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7830" w:type="dxa"/>
          </w:tcPr>
          <w:p w14:paraId="1A6DBA52" w14:textId="3BA67621" w:rsidR="00FD7671" w:rsidRDefault="00FD7671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>Kansas State University</w:t>
            </w:r>
            <w:r w:rsidRP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                                               </w:t>
            </w:r>
            <w:r w:rsidR="009B69A0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</w:t>
            </w: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</w:t>
            </w:r>
            <w:r w:rsidRP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</w:t>
            </w:r>
            <w:r w:rsidRPr="00FD7671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August 2013 </w:t>
            </w:r>
            <w:r>
              <w:rPr>
                <w:rFonts w:asciiTheme="majorHAnsi" w:hAnsiTheme="majorHAnsi"/>
                <w:color w:val="auto"/>
                <w:sz w:val="18"/>
                <w:szCs w:val="18"/>
              </w:rPr>
              <w:t>–</w:t>
            </w:r>
            <w:r w:rsidRPr="00FD7671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9B69A0">
              <w:rPr>
                <w:rFonts w:asciiTheme="majorHAnsi" w:hAnsiTheme="majorHAnsi"/>
                <w:color w:val="auto"/>
                <w:sz w:val="18"/>
                <w:szCs w:val="18"/>
              </w:rPr>
              <w:t>May 2017</w:t>
            </w:r>
          </w:p>
          <w:p w14:paraId="1A6DBA53" w14:textId="17526274" w:rsidR="00FD7671" w:rsidRDefault="00FD7671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 w:rsidRP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Bachelor of Science in Management </w:t>
            </w: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</w:p>
          <w:p w14:paraId="1A6DBA54" w14:textId="77777777" w:rsidR="00FD7671" w:rsidRDefault="00FD7671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</w:p>
          <w:p w14:paraId="1A6DBA55" w14:textId="77777777" w:rsidR="00FD7671" w:rsidRDefault="00FD7671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 w:rsidRP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>Dodge City Community Co</w:t>
            </w: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llege                                                                                           </w:t>
            </w:r>
            <w:r w:rsidRPr="00FD7671">
              <w:rPr>
                <w:rFonts w:asciiTheme="majorHAnsi" w:hAnsiTheme="majorHAnsi"/>
                <w:color w:val="auto"/>
                <w:sz w:val="18"/>
                <w:szCs w:val="18"/>
              </w:rPr>
              <w:t>August 2011 – May 2013</w:t>
            </w:r>
          </w:p>
          <w:p w14:paraId="1A6DBA56" w14:textId="01999891" w:rsidR="00564412" w:rsidRPr="00FD7671" w:rsidRDefault="00FD7671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Associate of Arts Degree                                                                                                                                     </w:t>
            </w:r>
          </w:p>
        </w:tc>
      </w:tr>
      <w:tr w:rsidR="00F06578" w:rsidRPr="00F06578" w14:paraId="1A6DBA6B" w14:textId="77777777" w:rsidTr="00F06578">
        <w:tc>
          <w:tcPr>
            <w:tcW w:w="1778" w:type="dxa"/>
          </w:tcPr>
          <w:p w14:paraId="1A6DBA58" w14:textId="77777777" w:rsidR="00F06578" w:rsidRPr="0069461A" w:rsidRDefault="00F06578" w:rsidP="00E61190">
            <w:pPr>
              <w:pStyle w:val="Heading1"/>
              <w:jc w:val="left"/>
              <w:rPr>
                <w:color w:val="auto"/>
              </w:rPr>
            </w:pPr>
            <w:r w:rsidRPr="0069461A">
              <w:rPr>
                <w:color w:val="auto"/>
              </w:rPr>
              <w:t>Experience</w:t>
            </w:r>
          </w:p>
        </w:tc>
        <w:tc>
          <w:tcPr>
            <w:tcW w:w="472" w:type="dxa"/>
          </w:tcPr>
          <w:p w14:paraId="1A6DBA59" w14:textId="77777777" w:rsidR="00F06578" w:rsidRPr="00FA65BA" w:rsidRDefault="00F06578" w:rsidP="00E61190">
            <w:pPr>
              <w:rPr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1436861535"/>
            </w:sdtPr>
            <w:sdtEndPr>
              <w:rPr>
                <w:rFonts w:eastAsiaTheme="minorHAnsi"/>
                <w:color w:val="595959" w:themeColor="text1" w:themeTint="A6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id w:val="221802691"/>
                  <w:placeholder>
                    <w:docPart w:val="9A192E74AEAE48C38B312AA56B4C30BB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1E4D0258" w14:textId="77777777" w:rsidR="00C919EE" w:rsidRDefault="00A3669B" w:rsidP="00E61190">
                    <w:pPr>
                      <w:pStyle w:val="Heading2"/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</w:pPr>
                    <w:r w:rsidRPr="0069461A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>DILL</w:t>
                    </w:r>
                    <w:r w:rsidR="00FA65BA" w:rsidRPr="0069461A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ON’S                                                                                                     </w:t>
                    </w:r>
                    <w:r w:rsidR="0069461A" w:rsidRPr="0069461A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                    </w:t>
                    </w:r>
                    <w:r w:rsidR="0069461A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                   </w:t>
                    </w:r>
                    <w:r w:rsidR="0069461A" w:rsidRPr="0069461A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>Manhattan, Kansas</w:t>
                    </w:r>
                  </w:p>
                  <w:p w14:paraId="14708E52" w14:textId="2E9F057B" w:rsidR="00C919EE" w:rsidRDefault="00C919EE" w:rsidP="00E61190">
                    <w:pPr>
                      <w:pStyle w:val="Heading2"/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</w:pPr>
                    <w:r>
                      <w:rPr>
                        <w:rFonts w:eastAsiaTheme="minorEastAsia"/>
                        <w:bCs w:val="0"/>
                        <w:color w:val="auto"/>
                        <w:sz w:val="18"/>
                        <w:szCs w:val="18"/>
                      </w:rPr>
                      <w:t>ASSISTANT Produce Manager                                                                                          J</w:t>
                    </w:r>
                    <w:r w:rsidRPr="00C919EE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anuary 2018 </w:t>
                    </w:r>
                    <w:r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>–</w:t>
                    </w:r>
                    <w:r w:rsidRPr="00C919EE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 Present</w:t>
                    </w:r>
                  </w:p>
                  <w:p w14:paraId="5DDAE200" w14:textId="77777777" w:rsidR="00261AD7" w:rsidRPr="00047337" w:rsidRDefault="00261AD7" w:rsidP="00261AD7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  <w:t>Oversaw pricing and merchandising of all products in the produce department</w:t>
                    </w:r>
                  </w:p>
                  <w:p w14:paraId="7B7CFF40" w14:textId="01495AD6" w:rsidR="00C919EE" w:rsidRDefault="00645BEB" w:rsidP="00C919EE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  <w:t>Supervised</w:t>
                    </w:r>
                    <w:r w:rsidR="00047337" w:rsidRPr="00047337"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  <w:t xml:space="preserve"> development of an effective produce team creating an efficient, friendly environment</w:t>
                    </w:r>
                  </w:p>
                  <w:p w14:paraId="1B1A8DE3" w14:textId="524EA75F" w:rsidR="00047337" w:rsidRDefault="006E3548" w:rsidP="00C919EE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  <w:t xml:space="preserve">Directly managed </w:t>
                    </w:r>
                    <w:r w:rsidR="00451A7C"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  <w:t>inventory, limiting potential shrink and successfully maintained the needs of the customer</w:t>
                    </w:r>
                  </w:p>
                  <w:p w14:paraId="7B7CA806" w14:textId="77777777" w:rsidR="00645BEB" w:rsidRDefault="00645BEB" w:rsidP="00645BEB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</w:pPr>
                    <w:r w:rsidRPr="00645BEB"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  <w:t>Adaptively solved potential problems within the department by actively communicating with store management and peers</w:t>
                    </w:r>
                  </w:p>
                  <w:p w14:paraId="4F1571A7" w14:textId="09FE4A7F" w:rsidR="00451A7C" w:rsidRDefault="00451A7C" w:rsidP="00645BEB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</w:pPr>
                    <w:r w:rsidRPr="00451A7C">
                      <w:rPr>
                        <w:rFonts w:asciiTheme="majorHAnsi" w:eastAsiaTheme="minorEastAsia" w:hAnsiTheme="majorHAnsi"/>
                        <w:color w:val="auto"/>
                        <w:sz w:val="18"/>
                        <w:szCs w:val="18"/>
                      </w:rPr>
                      <w:t>Used professionalism and integrity as a team leader to foster trust and consistent motivation among my employees</w:t>
                    </w:r>
                    <w:bookmarkStart w:id="0" w:name="_GoBack"/>
                    <w:bookmarkEnd w:id="0"/>
                  </w:p>
                  <w:p w14:paraId="1FAD20A7" w14:textId="77777777" w:rsidR="00047337" w:rsidRDefault="0069461A" w:rsidP="00047337">
                    <w:pPr>
                      <w:pStyle w:val="Heading2"/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</w:pPr>
                    <w:r w:rsidRPr="0069461A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CUSTOMER SERVICE </w:t>
                    </w:r>
                    <w:r w:rsidR="004568BC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&amp; </w:t>
                    </w:r>
                    <w:proofErr w:type="gramStart"/>
                    <w:r w:rsidR="004568BC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>Front End</w:t>
                    </w:r>
                    <w:proofErr w:type="gramEnd"/>
                    <w:r w:rsidR="004568BC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supervisor</w:t>
                    </w:r>
                    <w:r w:rsidRPr="0069461A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      </w:t>
                    </w:r>
                    <w:r w:rsidR="004568BC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</w:t>
                    </w:r>
                    <w:r w:rsidRPr="0069461A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                      </w:t>
                    </w:r>
                    <w:r w:rsidR="004568BC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  </w:t>
                    </w:r>
                    <w:r w:rsidR="00C919EE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</w:t>
                    </w:r>
                    <w:r w:rsidRPr="0069461A"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  <w:t xml:space="preserve"> </w:t>
                    </w:r>
                    <w:r w:rsidR="00FA65BA" w:rsidRPr="0069461A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>September 2014</w:t>
                    </w:r>
                    <w:r w:rsidR="00C919EE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 -</w:t>
                    </w:r>
                    <w:r w:rsidR="00FA65BA" w:rsidRPr="0069461A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 </w:t>
                    </w:r>
                    <w:r w:rsidR="00C919EE">
                      <w:rPr>
                        <w:rFonts w:eastAsiaTheme="minorEastAsia" w:cstheme="minorBidi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>December 2017</w:t>
                    </w:r>
                  </w:p>
                  <w:p w14:paraId="1A6DBA5B" w14:textId="1EEDB107" w:rsidR="00FA65BA" w:rsidRPr="00047337" w:rsidRDefault="00F76FA9" w:rsidP="00047337">
                    <w:pPr>
                      <w:pStyle w:val="Heading2"/>
                      <w:numPr>
                        <w:ilvl w:val="0"/>
                        <w:numId w:val="9"/>
                      </w:numPr>
                      <w:rPr>
                        <w:rFonts w:eastAsiaTheme="minorEastAsia"/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Oversaw the </w:t>
                    </w:r>
                    <w:proofErr w:type="gramStart"/>
                    <w:r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>front end</w:t>
                    </w:r>
                    <w:proofErr w:type="gramEnd"/>
                    <w:r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auto"/>
                        <w:sz w:val="18"/>
                        <w:szCs w:val="18"/>
                        <w14:ligatures w14:val="none"/>
                      </w:rPr>
                      <w:t xml:space="preserve"> employees, ensuring that tasks were being completed</w:t>
                    </w:r>
                  </w:p>
                  <w:p w14:paraId="2EF5EBDE" w14:textId="3FFE2390" w:rsidR="00F76FA9" w:rsidRPr="00047337" w:rsidRDefault="006F2862" w:rsidP="00047337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Theme="majorHAnsi" w:hAnsiTheme="majorHAnsi" w:cstheme="majorHAnsi"/>
                      </w:rPr>
                    </w:pPr>
                    <w:r w:rsidRPr="00047337">
                      <w:rPr>
                        <w:rFonts w:asciiTheme="majorHAnsi" w:hAnsiTheme="majorHAnsi" w:cstheme="majorHAnsi"/>
                        <w:color w:val="auto"/>
                        <w:sz w:val="18"/>
                      </w:rPr>
                      <w:t>Monitored and counted till reserves</w:t>
                    </w:r>
                    <w:r w:rsidR="000413CC" w:rsidRPr="00047337">
                      <w:rPr>
                        <w:rFonts w:asciiTheme="majorHAnsi" w:hAnsiTheme="majorHAnsi" w:cstheme="majorHAnsi"/>
                        <w:color w:val="auto"/>
                        <w:sz w:val="18"/>
                      </w:rPr>
                      <w:t xml:space="preserve"> accurately</w:t>
                    </w:r>
                  </w:p>
                  <w:p w14:paraId="63D1DE52" w14:textId="707D553D" w:rsidR="006F2862" w:rsidRPr="00047337" w:rsidRDefault="006F2862" w:rsidP="00047337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Theme="majorHAnsi" w:hAnsiTheme="majorHAnsi" w:cstheme="majorHAnsi"/>
                      </w:rPr>
                    </w:pPr>
                    <w:r w:rsidRPr="00047337">
                      <w:rPr>
                        <w:rFonts w:asciiTheme="majorHAnsi" w:hAnsiTheme="majorHAnsi" w:cstheme="majorHAnsi"/>
                        <w:color w:val="auto"/>
                        <w:sz w:val="18"/>
                      </w:rPr>
                      <w:t>Maint</w:t>
                    </w:r>
                    <w:r w:rsidR="00BD79F5" w:rsidRPr="00047337">
                      <w:rPr>
                        <w:rFonts w:asciiTheme="majorHAnsi" w:hAnsiTheme="majorHAnsi" w:cstheme="majorHAnsi"/>
                        <w:color w:val="auto"/>
                        <w:sz w:val="18"/>
                      </w:rPr>
                      <w:t>ained floors and customer queues in a timely manner</w:t>
                    </w:r>
                  </w:p>
                  <w:p w14:paraId="7D878D69" w14:textId="4425E191" w:rsidR="00BD79F5" w:rsidRPr="00047337" w:rsidRDefault="00AD6DA7" w:rsidP="00047337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Theme="majorHAnsi" w:hAnsiTheme="majorHAnsi" w:cstheme="majorHAnsi"/>
                      </w:rPr>
                    </w:pPr>
                    <w:r w:rsidRPr="00047337">
                      <w:rPr>
                        <w:rFonts w:asciiTheme="majorHAnsi" w:hAnsiTheme="majorHAnsi" w:cstheme="majorHAnsi"/>
                        <w:color w:val="auto"/>
                        <w:sz w:val="18"/>
                      </w:rPr>
                      <w:t>Created a friendly relationship with customers by assisting them with any issues</w:t>
                    </w:r>
                  </w:p>
                  <w:p w14:paraId="1A6DBA5C" w14:textId="534E5347" w:rsidR="007D01D7" w:rsidRPr="00047337" w:rsidRDefault="00F643B9" w:rsidP="00047337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Theme="majorHAnsi" w:hAnsiTheme="majorHAnsi" w:cstheme="majorHAnsi"/>
                      </w:rPr>
                    </w:pPr>
                    <w:r w:rsidRPr="00047337">
                      <w:rPr>
                        <w:rFonts w:asciiTheme="majorHAnsi" w:hAnsiTheme="majorHAnsi" w:cstheme="majorHAnsi"/>
                        <w:color w:val="auto"/>
                        <w:sz w:val="18"/>
                      </w:rPr>
                      <w:t>Maintained a friendly relationship with coworkers while also providing them with any necessary help</w:t>
                    </w:r>
                  </w:p>
                  <w:p w14:paraId="1A6DBA5D" w14:textId="77777777" w:rsidR="0069461A" w:rsidRPr="0069461A" w:rsidRDefault="00F06578" w:rsidP="00E61190">
                    <w:pPr>
                      <w:pStyle w:val="Heading2"/>
                      <w:rPr>
                        <w:color w:val="auto"/>
                        <w:sz w:val="18"/>
                        <w:szCs w:val="18"/>
                      </w:rPr>
                    </w:pPr>
                    <w:r w:rsidRPr="0069461A">
                      <w:rPr>
                        <w:color w:val="auto"/>
                        <w:sz w:val="18"/>
                        <w:szCs w:val="18"/>
                      </w:rPr>
                      <w:t>the bad habit sports bar and grill</w:t>
                    </w:r>
                    <w:r w:rsidR="00FA65BA" w:rsidRPr="0069461A">
                      <w:rPr>
                        <w:color w:val="auto"/>
                        <w:sz w:val="18"/>
                        <w:szCs w:val="18"/>
                      </w:rPr>
                      <w:t xml:space="preserve">                                </w:t>
                    </w:r>
                    <w:r w:rsidR="0069461A" w:rsidRPr="0069461A">
                      <w:rPr>
                        <w:color w:val="auto"/>
                        <w:sz w:val="18"/>
                        <w:szCs w:val="18"/>
                      </w:rPr>
                      <w:t xml:space="preserve">                                 </w:t>
                    </w:r>
                    <w:r w:rsidR="00FA65BA" w:rsidRPr="0069461A">
                      <w:rPr>
                        <w:color w:val="auto"/>
                        <w:sz w:val="18"/>
                        <w:szCs w:val="18"/>
                      </w:rPr>
                      <w:t xml:space="preserve"> </w:t>
                    </w:r>
                    <w:r w:rsidR="0069461A">
                      <w:rPr>
                        <w:color w:val="auto"/>
                        <w:sz w:val="18"/>
                        <w:szCs w:val="18"/>
                      </w:rPr>
                      <w:t xml:space="preserve">                  </w:t>
                    </w:r>
                    <w:r w:rsidR="0069461A" w:rsidRPr="0069461A">
                      <w:rPr>
                        <w:caps w:val="0"/>
                        <w:color w:val="auto"/>
                        <w:sz w:val="18"/>
                        <w:szCs w:val="18"/>
                      </w:rPr>
                      <w:t>Dodge City, Kansas</w:t>
                    </w:r>
                  </w:p>
                  <w:p w14:paraId="1A6DBA5E" w14:textId="4DE7E154" w:rsidR="00FA65BA" w:rsidRPr="00FA65BA" w:rsidRDefault="0069461A" w:rsidP="00810085">
                    <w:pPr>
                      <w:pStyle w:val="Heading2"/>
                      <w:rPr>
                        <w:color w:val="auto"/>
                        <w:sz w:val="18"/>
                        <w:szCs w:val="18"/>
                      </w:rPr>
                    </w:pPr>
                    <w:r w:rsidRPr="0069461A">
                      <w:rPr>
                        <w:color w:val="auto"/>
                        <w:sz w:val="18"/>
                        <w:szCs w:val="18"/>
                      </w:rPr>
                      <w:t xml:space="preserve">SERVER                                                                                           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                </w:t>
                    </w:r>
                    <w:r w:rsidR="00C919EE">
                      <w:rPr>
                        <w:color w:val="auto"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 </w:t>
                    </w:r>
                    <w:r w:rsidR="00FA65BA" w:rsidRPr="0069461A">
                      <w:rPr>
                        <w:caps w:val="0"/>
                        <w:color w:val="auto"/>
                        <w:sz w:val="18"/>
                        <w:szCs w:val="18"/>
                      </w:rPr>
                      <w:t xml:space="preserve">Summer </w:t>
                    </w:r>
                    <w:r w:rsidR="00C919EE">
                      <w:rPr>
                        <w:caps w:val="0"/>
                        <w:color w:val="auto"/>
                        <w:sz w:val="18"/>
                        <w:szCs w:val="18"/>
                      </w:rPr>
                      <w:t>S</w:t>
                    </w:r>
                    <w:r w:rsidR="00FA65BA" w:rsidRPr="0069461A">
                      <w:rPr>
                        <w:caps w:val="0"/>
                        <w:color w:val="auto"/>
                        <w:sz w:val="18"/>
                        <w:szCs w:val="18"/>
                      </w:rPr>
                      <w:t xml:space="preserve">easons </w:t>
                    </w:r>
                    <w:r w:rsidR="00C919EE">
                      <w:rPr>
                        <w:caps w:val="0"/>
                        <w:color w:val="auto"/>
                        <w:sz w:val="18"/>
                        <w:szCs w:val="18"/>
                      </w:rPr>
                      <w:t>O</w:t>
                    </w:r>
                    <w:r w:rsidR="00FA65BA" w:rsidRPr="0069461A">
                      <w:rPr>
                        <w:caps w:val="0"/>
                        <w:color w:val="auto"/>
                        <w:sz w:val="18"/>
                        <w:szCs w:val="18"/>
                      </w:rPr>
                      <w:t>nly 2011</w:t>
                    </w:r>
                    <w:r w:rsidR="00C919EE">
                      <w:rPr>
                        <w:caps w:val="0"/>
                        <w:color w:val="auto"/>
                        <w:sz w:val="18"/>
                        <w:szCs w:val="18"/>
                      </w:rPr>
                      <w:t xml:space="preserve"> - 2016</w:t>
                    </w:r>
                  </w:p>
                  <w:p w14:paraId="1A6DBA5F" w14:textId="77777777" w:rsidR="00FA65BA" w:rsidRPr="00FA65BA" w:rsidRDefault="00FA65BA" w:rsidP="00A54C46">
                    <w:pPr>
                      <w:numPr>
                        <w:ilvl w:val="0"/>
                        <w:numId w:val="1"/>
                      </w:numPr>
                      <w:shd w:val="clear" w:color="auto" w:fill="FFFFFF"/>
                      <w:spacing w:before="0" w:after="0" w:line="288" w:lineRule="atLeast"/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</w:pPr>
                    <w:r w:rsidRPr="00FA65BA"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  <w:t>Recorded and delivered customer orders i</w:t>
                    </w:r>
                    <w:r w:rsidRPr="0069461A"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  <w:t>n an accurate and timely manner</w:t>
                    </w:r>
                  </w:p>
                  <w:p w14:paraId="1A6DBA60" w14:textId="77777777" w:rsidR="00FA65BA" w:rsidRPr="00FA65BA" w:rsidRDefault="00FA65BA" w:rsidP="00A54C46">
                    <w:pPr>
                      <w:numPr>
                        <w:ilvl w:val="0"/>
                        <w:numId w:val="1"/>
                      </w:numPr>
                      <w:shd w:val="clear" w:color="auto" w:fill="FFFFFF"/>
                      <w:spacing w:before="0" w:after="0" w:line="288" w:lineRule="atLeast"/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</w:pPr>
                    <w:r w:rsidRPr="00FA65BA"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  <w:t>Handled customer questions and complaints in a co</w:t>
                    </w:r>
                    <w:r w:rsidRPr="0069461A"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  <w:t>urteous and professional manner</w:t>
                    </w:r>
                  </w:p>
                  <w:p w14:paraId="1A6DBA61" w14:textId="144F89B8" w:rsidR="00FA65BA" w:rsidRPr="00FA65BA" w:rsidRDefault="00977D7A" w:rsidP="00A54C46">
                    <w:pPr>
                      <w:numPr>
                        <w:ilvl w:val="0"/>
                        <w:numId w:val="1"/>
                      </w:numPr>
                      <w:shd w:val="clear" w:color="auto" w:fill="FFFFFF"/>
                      <w:spacing w:before="0" w:after="0" w:line="288" w:lineRule="atLeast"/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</w:pPr>
                    <w:r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  <w:t>Actively worked to maintain a clean and safe work environment</w:t>
                    </w:r>
                  </w:p>
                  <w:p w14:paraId="1A6DBA6A" w14:textId="3474379A" w:rsidR="00F06578" w:rsidRPr="00451A7C" w:rsidRDefault="00FA65BA" w:rsidP="00451A7C">
                    <w:pPr>
                      <w:numPr>
                        <w:ilvl w:val="0"/>
                        <w:numId w:val="1"/>
                      </w:numPr>
                      <w:shd w:val="clear" w:color="auto" w:fill="FFFFFF"/>
                      <w:spacing w:before="0" w:after="0" w:line="288" w:lineRule="atLeast"/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</w:pPr>
                    <w:proofErr w:type="gramStart"/>
                    <w:r w:rsidRPr="00FA65BA"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  <w:t>Provided assistance</w:t>
                    </w:r>
                    <w:proofErr w:type="gramEnd"/>
                    <w:r w:rsidRPr="00FA65BA">
                      <w:rPr>
                        <w:rFonts w:asciiTheme="majorHAnsi" w:eastAsia="Times New Roman" w:hAnsiTheme="majorHAnsi" w:cs="Times New Roman"/>
                        <w:color w:val="auto"/>
                        <w:kern w:val="0"/>
                        <w:sz w:val="18"/>
                        <w:szCs w:val="18"/>
                        <w:lang w:eastAsia="en-US"/>
                      </w:rPr>
                      <w:t xml:space="preserve"> in food preparation activities as required</w:t>
                    </w:r>
                  </w:p>
                </w:sdtContent>
              </w:sdt>
            </w:sdtContent>
          </w:sdt>
        </w:tc>
      </w:tr>
      <w:tr w:rsidR="00F06578" w:rsidRPr="00F06578" w14:paraId="1A6DBA74" w14:textId="77777777" w:rsidTr="00E61190">
        <w:tc>
          <w:tcPr>
            <w:tcW w:w="1778" w:type="dxa"/>
          </w:tcPr>
          <w:p w14:paraId="1A6DBA6C" w14:textId="77777777" w:rsidR="00F06578" w:rsidRPr="00F06578" w:rsidRDefault="00F06578" w:rsidP="00E61190">
            <w:pPr>
              <w:pStyle w:val="Heading1"/>
              <w:jc w:val="left"/>
              <w:rPr>
                <w:color w:val="auto"/>
              </w:rPr>
            </w:pPr>
            <w:r w:rsidRPr="00810085">
              <w:rPr>
                <w:color w:val="auto"/>
              </w:rPr>
              <w:t>Skills &amp; Abilities</w:t>
            </w:r>
          </w:p>
        </w:tc>
        <w:tc>
          <w:tcPr>
            <w:tcW w:w="472" w:type="dxa"/>
          </w:tcPr>
          <w:p w14:paraId="1A6DBA6D" w14:textId="77777777" w:rsidR="00F06578" w:rsidRPr="00F06578" w:rsidRDefault="00F06578" w:rsidP="00E61190">
            <w:pPr>
              <w:rPr>
                <w:color w:val="auto"/>
              </w:rPr>
            </w:pPr>
          </w:p>
        </w:tc>
        <w:tc>
          <w:tcPr>
            <w:tcW w:w="7830" w:type="dxa"/>
          </w:tcPr>
          <w:p w14:paraId="1A6DBA6E" w14:textId="77777777" w:rsidR="00F06578" w:rsidRPr="00556970" w:rsidRDefault="00F06578" w:rsidP="00F06578">
            <w:pPr>
              <w:pStyle w:val="ResumeText"/>
              <w:numPr>
                <w:ilvl w:val="0"/>
                <w:numId w:val="4"/>
              </w:numPr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556970">
              <w:rPr>
                <w:rFonts w:asciiTheme="majorHAnsi" w:hAnsiTheme="majorHAnsi"/>
                <w:color w:val="auto"/>
                <w:sz w:val="18"/>
                <w:szCs w:val="18"/>
              </w:rPr>
              <w:t>Proficient in Excel, Word, and other computer programs</w:t>
            </w:r>
          </w:p>
          <w:p w14:paraId="1A6DBA6F" w14:textId="77777777" w:rsidR="00F06578" w:rsidRPr="00556970" w:rsidRDefault="00F06578" w:rsidP="00F06578">
            <w:pPr>
              <w:pStyle w:val="ResumeText"/>
              <w:numPr>
                <w:ilvl w:val="0"/>
                <w:numId w:val="4"/>
              </w:numPr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556970">
              <w:rPr>
                <w:rFonts w:asciiTheme="majorHAnsi" w:hAnsiTheme="majorHAnsi"/>
                <w:color w:val="auto"/>
                <w:sz w:val="18"/>
                <w:szCs w:val="18"/>
              </w:rPr>
              <w:t>Ability to work in a team and communicate well with others</w:t>
            </w:r>
          </w:p>
          <w:p w14:paraId="1A6DBA70" w14:textId="5200DC7F" w:rsidR="00F06578" w:rsidRPr="00556970" w:rsidRDefault="00977D7A" w:rsidP="00F06578">
            <w:pPr>
              <w:pStyle w:val="ResumeText"/>
              <w:numPr>
                <w:ilvl w:val="0"/>
                <w:numId w:val="4"/>
              </w:numPr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color w:val="auto"/>
                <w:sz w:val="18"/>
                <w:szCs w:val="18"/>
              </w:rPr>
              <w:t>Capable of handling pressure and adapting to any situation</w:t>
            </w:r>
          </w:p>
          <w:p w14:paraId="1A6DBA71" w14:textId="59CF22F7" w:rsidR="00F06578" w:rsidRPr="00556970" w:rsidRDefault="00F06578" w:rsidP="00F06578">
            <w:pPr>
              <w:pStyle w:val="ResumeText"/>
              <w:numPr>
                <w:ilvl w:val="0"/>
                <w:numId w:val="4"/>
              </w:numPr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55697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Experience in </w:t>
            </w:r>
            <w:r w:rsidR="00556970">
              <w:rPr>
                <w:rFonts w:asciiTheme="majorHAnsi" w:hAnsiTheme="majorHAnsi"/>
                <w:color w:val="auto"/>
                <w:sz w:val="18"/>
                <w:szCs w:val="18"/>
              </w:rPr>
              <w:t>working in a team to reach goals</w:t>
            </w:r>
          </w:p>
          <w:p w14:paraId="1A6DBA73" w14:textId="5E9C91BC" w:rsidR="004D2EFE" w:rsidRPr="009B4CDE" w:rsidRDefault="00F06578" w:rsidP="009B4CDE">
            <w:pPr>
              <w:pStyle w:val="ResumeText"/>
              <w:numPr>
                <w:ilvl w:val="0"/>
                <w:numId w:val="4"/>
              </w:numPr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556970">
              <w:rPr>
                <w:rFonts w:asciiTheme="majorHAnsi" w:hAnsiTheme="majorHAnsi"/>
                <w:color w:val="auto"/>
                <w:sz w:val="18"/>
                <w:szCs w:val="18"/>
              </w:rPr>
              <w:t>Effective time management skill</w:t>
            </w:r>
            <w:r w:rsidR="009B4CDE">
              <w:rPr>
                <w:rFonts w:asciiTheme="majorHAnsi" w:hAnsiTheme="majorHAnsi"/>
                <w:color w:val="auto"/>
                <w:sz w:val="18"/>
                <w:szCs w:val="18"/>
              </w:rPr>
              <w:t>s</w:t>
            </w:r>
          </w:p>
        </w:tc>
      </w:tr>
    </w:tbl>
    <w:p w14:paraId="1A6DBA75" w14:textId="77777777" w:rsidR="002C42BC" w:rsidRPr="00F06578" w:rsidRDefault="002C42BC" w:rsidP="007A6083">
      <w:pPr>
        <w:rPr>
          <w:color w:val="auto"/>
        </w:rPr>
      </w:pPr>
    </w:p>
    <w:sectPr w:rsidR="002C42BC" w:rsidRPr="00F06578"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6E217" w14:textId="77777777" w:rsidR="00C420DE" w:rsidRDefault="00C420DE">
      <w:pPr>
        <w:spacing w:before="0" w:after="0" w:line="240" w:lineRule="auto"/>
      </w:pPr>
      <w:r>
        <w:separator/>
      </w:r>
    </w:p>
  </w:endnote>
  <w:endnote w:type="continuationSeparator" w:id="0">
    <w:p w14:paraId="6076EFF1" w14:textId="77777777" w:rsidR="00C420DE" w:rsidRDefault="00C420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B6A36" w14:textId="77777777" w:rsidR="009B4CDE" w:rsidRDefault="009B4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3231E" w14:textId="77777777" w:rsidR="00C420DE" w:rsidRDefault="00C420DE">
      <w:pPr>
        <w:spacing w:before="0" w:after="0" w:line="240" w:lineRule="auto"/>
      </w:pPr>
      <w:r>
        <w:separator/>
      </w:r>
    </w:p>
  </w:footnote>
  <w:footnote w:type="continuationSeparator" w:id="0">
    <w:p w14:paraId="1CE0B777" w14:textId="77777777" w:rsidR="00C420DE" w:rsidRDefault="00C420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DBA7B" w14:textId="77777777" w:rsidR="00F06578" w:rsidRPr="00F06578" w:rsidRDefault="00FA65BA" w:rsidP="00810085">
    <w:pPr>
      <w:pStyle w:val="Header"/>
      <w:ind w:left="7200" w:right="-90"/>
      <w:rPr>
        <w:b/>
        <w:sz w:val="36"/>
        <w:szCs w:val="36"/>
      </w:rPr>
    </w:pPr>
    <w:r>
      <w:rPr>
        <w:b/>
        <w:sz w:val="36"/>
        <w:szCs w:val="36"/>
      </w:rPr>
      <w:t xml:space="preserve">     </w:t>
    </w:r>
    <w:r w:rsidR="00810085">
      <w:rPr>
        <w:b/>
        <w:sz w:val="36"/>
        <w:szCs w:val="36"/>
      </w:rPr>
      <w:t xml:space="preserve"> </w:t>
    </w:r>
    <w:r w:rsidR="00F06578" w:rsidRPr="00F06578">
      <w:rPr>
        <w:b/>
        <w:sz w:val="36"/>
        <w:szCs w:val="36"/>
      </w:rPr>
      <w:t>Christian Mills</w:t>
    </w:r>
  </w:p>
  <w:p w14:paraId="1A6DBA7C" w14:textId="77777777" w:rsidR="00F06578" w:rsidRDefault="00F06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809"/>
    <w:multiLevelType w:val="multilevel"/>
    <w:tmpl w:val="D0DC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153A5"/>
    <w:multiLevelType w:val="hybridMultilevel"/>
    <w:tmpl w:val="9B8CC77E"/>
    <w:lvl w:ilvl="0" w:tplc="DAC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2B07"/>
    <w:multiLevelType w:val="hybridMultilevel"/>
    <w:tmpl w:val="CCF8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7F6A"/>
    <w:multiLevelType w:val="hybridMultilevel"/>
    <w:tmpl w:val="309893B2"/>
    <w:lvl w:ilvl="0" w:tplc="B2947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C2EA6"/>
    <w:multiLevelType w:val="hybridMultilevel"/>
    <w:tmpl w:val="8552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96645"/>
    <w:multiLevelType w:val="hybridMultilevel"/>
    <w:tmpl w:val="882C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C72C9"/>
    <w:multiLevelType w:val="hybridMultilevel"/>
    <w:tmpl w:val="9700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F7A2C"/>
    <w:multiLevelType w:val="hybridMultilevel"/>
    <w:tmpl w:val="5AE8120A"/>
    <w:lvl w:ilvl="0" w:tplc="DAC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E513C"/>
    <w:multiLevelType w:val="multilevel"/>
    <w:tmpl w:val="5FF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431"/>
    <w:rsid w:val="000413CC"/>
    <w:rsid w:val="00047337"/>
    <w:rsid w:val="0009052D"/>
    <w:rsid w:val="00115104"/>
    <w:rsid w:val="001A3C09"/>
    <w:rsid w:val="0025730B"/>
    <w:rsid w:val="00261AD7"/>
    <w:rsid w:val="0029094D"/>
    <w:rsid w:val="002C42BC"/>
    <w:rsid w:val="002D76F6"/>
    <w:rsid w:val="00342ECD"/>
    <w:rsid w:val="00414819"/>
    <w:rsid w:val="00432101"/>
    <w:rsid w:val="00451A7C"/>
    <w:rsid w:val="004568BC"/>
    <w:rsid w:val="004757CF"/>
    <w:rsid w:val="004A29DF"/>
    <w:rsid w:val="004D2EFE"/>
    <w:rsid w:val="00533820"/>
    <w:rsid w:val="00556970"/>
    <w:rsid w:val="00564412"/>
    <w:rsid w:val="005F483C"/>
    <w:rsid w:val="00645BEB"/>
    <w:rsid w:val="00663C5E"/>
    <w:rsid w:val="0069461A"/>
    <w:rsid w:val="006E3548"/>
    <w:rsid w:val="006F2862"/>
    <w:rsid w:val="0074431C"/>
    <w:rsid w:val="00754686"/>
    <w:rsid w:val="007A6083"/>
    <w:rsid w:val="007D01D7"/>
    <w:rsid w:val="00810085"/>
    <w:rsid w:val="00977D7A"/>
    <w:rsid w:val="009B4CDE"/>
    <w:rsid w:val="009B69A0"/>
    <w:rsid w:val="00A129B7"/>
    <w:rsid w:val="00A3669B"/>
    <w:rsid w:val="00A4343F"/>
    <w:rsid w:val="00A5177D"/>
    <w:rsid w:val="00A54C46"/>
    <w:rsid w:val="00AD6DA7"/>
    <w:rsid w:val="00BD192C"/>
    <w:rsid w:val="00BD79F5"/>
    <w:rsid w:val="00C21D1C"/>
    <w:rsid w:val="00C420DE"/>
    <w:rsid w:val="00C919EE"/>
    <w:rsid w:val="00E35880"/>
    <w:rsid w:val="00E63431"/>
    <w:rsid w:val="00F06578"/>
    <w:rsid w:val="00F328B2"/>
    <w:rsid w:val="00F50554"/>
    <w:rsid w:val="00F643B9"/>
    <w:rsid w:val="00F76FA9"/>
    <w:rsid w:val="00FA65BA"/>
    <w:rsid w:val="00FA678E"/>
    <w:rsid w:val="00FB131E"/>
    <w:rsid w:val="00F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DBA48"/>
  <w15:docId w15:val="{1434C6A6-DD65-4084-8A8E-DE77DB6A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F50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5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78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7BD0A4A4D4B9CBFBD7A68BAF00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7C5CB-8B37-4D4C-A4E0-3D2709F54CD7}"/>
      </w:docPartPr>
      <w:docPartBody>
        <w:p w:rsidR="008152F3" w:rsidRDefault="00075DF8">
          <w:pPr>
            <w:pStyle w:val="F417BD0A4A4D4B9CBFBD7A68BAF000FA"/>
          </w:pPr>
          <w:r>
            <w:t>[Street Address]</w:t>
          </w:r>
        </w:p>
      </w:docPartBody>
    </w:docPart>
    <w:docPart>
      <w:docPartPr>
        <w:name w:val="DA91A76664AE4471A3EAF26830A57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2158A-21B5-4EFB-B172-5CC55544DB62}"/>
      </w:docPartPr>
      <w:docPartBody>
        <w:p w:rsidR="008152F3" w:rsidRDefault="00075DF8">
          <w:pPr>
            <w:pStyle w:val="DA91A76664AE4471A3EAF26830A5738B"/>
          </w:pPr>
          <w:r>
            <w:t>[City, ST ZIP Code]</w:t>
          </w:r>
        </w:p>
      </w:docPartBody>
    </w:docPart>
    <w:docPart>
      <w:docPartPr>
        <w:name w:val="32429706BA66445982B869F6825B4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57F49-DC3A-4E2B-B315-7EA8C68AFD60}"/>
      </w:docPartPr>
      <w:docPartBody>
        <w:p w:rsidR="008152F3" w:rsidRDefault="00075DF8">
          <w:pPr>
            <w:pStyle w:val="32429706BA66445982B869F6825B4E52"/>
          </w:pPr>
          <w:r>
            <w:t>[Telephone]</w:t>
          </w:r>
        </w:p>
      </w:docPartBody>
    </w:docPart>
    <w:docPart>
      <w:docPartPr>
        <w:name w:val="A8D44CFD1495409B9E4BA3E37325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302E4-034E-442C-B733-B8ED6BB4E36F}"/>
      </w:docPartPr>
      <w:docPartBody>
        <w:p w:rsidR="008152F3" w:rsidRDefault="00075DF8">
          <w:pPr>
            <w:pStyle w:val="A8D44CFD1495409B9E4BA3E37325A63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A192E74AEAE48C38B312AA56B4C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5D69A-64D2-499D-8C36-3ADAB83ABAE8}"/>
      </w:docPartPr>
      <w:docPartBody>
        <w:p w:rsidR="000F0767" w:rsidRDefault="008152F3" w:rsidP="008152F3">
          <w:pPr>
            <w:pStyle w:val="9A192E74AEAE48C38B312AA56B4C30B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226"/>
    <w:rsid w:val="00075DF8"/>
    <w:rsid w:val="000F0767"/>
    <w:rsid w:val="005310F3"/>
    <w:rsid w:val="005377FB"/>
    <w:rsid w:val="008152F3"/>
    <w:rsid w:val="009F44A9"/>
    <w:rsid w:val="00B20226"/>
    <w:rsid w:val="00DF1D8C"/>
    <w:rsid w:val="00F7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7BD0A4A4D4B9CBFBD7A68BAF000FA">
    <w:name w:val="F417BD0A4A4D4B9CBFBD7A68BAF000FA"/>
  </w:style>
  <w:style w:type="paragraph" w:customStyle="1" w:styleId="DA91A76664AE4471A3EAF26830A5738B">
    <w:name w:val="DA91A76664AE4471A3EAF26830A5738B"/>
  </w:style>
  <w:style w:type="paragraph" w:customStyle="1" w:styleId="32429706BA66445982B869F6825B4E52">
    <w:name w:val="32429706BA66445982B869F6825B4E52"/>
  </w:style>
  <w:style w:type="paragraph" w:customStyle="1" w:styleId="0E08994D24C84506840188EAFFA31E36">
    <w:name w:val="0E08994D24C84506840188EAFFA31E36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A8D44CFD1495409B9E4BA3E37325A63E">
    <w:name w:val="A8D44CFD1495409B9E4BA3E37325A63E"/>
  </w:style>
  <w:style w:type="paragraph" w:customStyle="1" w:styleId="9499954F22F7451C88294E76E6187C55">
    <w:name w:val="9499954F22F7451C88294E76E6187C55"/>
  </w:style>
  <w:style w:type="paragraph" w:customStyle="1" w:styleId="D9887763D4894EAB810FEF95E5043040">
    <w:name w:val="D9887763D4894EAB810FEF95E5043040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DD1F3DD5A184DA8AC52FB9732361AEE">
    <w:name w:val="DDD1F3DD5A184DA8AC52FB9732361AEE"/>
  </w:style>
  <w:style w:type="character" w:styleId="PlaceholderText">
    <w:name w:val="Placeholder Text"/>
    <w:basedOn w:val="DefaultParagraphFont"/>
    <w:uiPriority w:val="99"/>
    <w:semiHidden/>
    <w:rsid w:val="009F44A9"/>
    <w:rPr>
      <w:color w:val="808080"/>
    </w:rPr>
  </w:style>
  <w:style w:type="paragraph" w:customStyle="1" w:styleId="675F77E31E7042B2BEBA380E28352C26">
    <w:name w:val="675F77E31E7042B2BEBA380E28352C26"/>
  </w:style>
  <w:style w:type="paragraph" w:customStyle="1" w:styleId="4D70A50B4178463BAAF8F2953BE32B06">
    <w:name w:val="4D70A50B4178463BAAF8F2953BE32B06"/>
  </w:style>
  <w:style w:type="paragraph" w:customStyle="1" w:styleId="549E2FD6DBF44757A0BC35C46AD6BEF8">
    <w:name w:val="549E2FD6DBF44757A0BC35C46AD6BEF8"/>
  </w:style>
  <w:style w:type="paragraph" w:customStyle="1" w:styleId="F47FE577AE6444B8A3336C342A44DD49">
    <w:name w:val="F47FE577AE6444B8A3336C342A44DD49"/>
  </w:style>
  <w:style w:type="paragraph" w:customStyle="1" w:styleId="5A5D974A0BA04DDEA33D8CDE6E41228E">
    <w:name w:val="5A5D974A0BA04DDEA33D8CDE6E41228E"/>
  </w:style>
  <w:style w:type="paragraph" w:customStyle="1" w:styleId="0CA704D8874D4C9F8A338B4E0ED84E41">
    <w:name w:val="0CA704D8874D4C9F8A338B4E0ED84E41"/>
  </w:style>
  <w:style w:type="paragraph" w:customStyle="1" w:styleId="D03C78CA537F48C1901CBB785CCFCC9D">
    <w:name w:val="D03C78CA537F48C1901CBB785CCFCC9D"/>
  </w:style>
  <w:style w:type="paragraph" w:customStyle="1" w:styleId="7D4CBCCA2B014D81BB847AB5EAAAB05B">
    <w:name w:val="7D4CBCCA2B014D81BB847AB5EAAAB05B"/>
  </w:style>
  <w:style w:type="paragraph" w:customStyle="1" w:styleId="1B132A5AA08844C58B37DDC5CE52494E">
    <w:name w:val="1B132A5AA08844C58B37DDC5CE52494E"/>
  </w:style>
  <w:style w:type="paragraph" w:customStyle="1" w:styleId="E0824CD38EE94941839BBEFBB124A558">
    <w:name w:val="E0824CD38EE94941839BBEFBB124A558"/>
  </w:style>
  <w:style w:type="paragraph" w:customStyle="1" w:styleId="7A572A797ABD43BCB6DC38C691B1F34F">
    <w:name w:val="7A572A797ABD43BCB6DC38C691B1F34F"/>
  </w:style>
  <w:style w:type="paragraph" w:customStyle="1" w:styleId="FA66B5F75EB04A3F85A0774E21255CB2">
    <w:name w:val="FA66B5F75EB04A3F85A0774E21255CB2"/>
    <w:rsid w:val="00B20226"/>
  </w:style>
  <w:style w:type="paragraph" w:customStyle="1" w:styleId="4BD94CD62DE5489AB645BA359A1E2919">
    <w:name w:val="4BD94CD62DE5489AB645BA359A1E2919"/>
    <w:rsid w:val="008152F3"/>
    <w:pPr>
      <w:spacing w:after="200" w:line="276" w:lineRule="auto"/>
    </w:pPr>
  </w:style>
  <w:style w:type="paragraph" w:customStyle="1" w:styleId="9A192E74AEAE48C38B312AA56B4C30BB">
    <w:name w:val="9A192E74AEAE48C38B312AA56B4C30BB"/>
    <w:rsid w:val="008152F3"/>
    <w:pPr>
      <w:spacing w:after="200" w:line="276" w:lineRule="auto"/>
    </w:pPr>
  </w:style>
  <w:style w:type="paragraph" w:customStyle="1" w:styleId="60A722D9D71442EDA4D4324F96F651C1">
    <w:name w:val="60A722D9D71442EDA4D4324F96F651C1"/>
    <w:rsid w:val="008152F3"/>
    <w:pPr>
      <w:spacing w:after="200" w:line="276" w:lineRule="auto"/>
    </w:pPr>
  </w:style>
  <w:style w:type="paragraph" w:customStyle="1" w:styleId="B5246F6DC5A44D019AAD6171BCB40DEA">
    <w:name w:val="B5246F6DC5A44D019AAD6171BCB40DEA"/>
    <w:rsid w:val="008152F3"/>
    <w:pPr>
      <w:spacing w:after="200" w:line="276" w:lineRule="auto"/>
    </w:pPr>
  </w:style>
  <w:style w:type="paragraph" w:customStyle="1" w:styleId="EFDEFD7191E547E081E28156F3ECF22B">
    <w:name w:val="EFDEFD7191E547E081E28156F3ECF22B"/>
    <w:rsid w:val="008152F3"/>
    <w:pPr>
      <w:spacing w:after="200" w:line="276" w:lineRule="auto"/>
    </w:pPr>
  </w:style>
  <w:style w:type="paragraph" w:customStyle="1" w:styleId="89D2AC9BFC45485DBE6B26A3EAC70FFF">
    <w:name w:val="89D2AC9BFC45485DBE6B26A3EAC70FFF"/>
    <w:rsid w:val="008152F3"/>
    <w:pPr>
      <w:spacing w:after="200" w:line="276" w:lineRule="auto"/>
    </w:pPr>
  </w:style>
  <w:style w:type="paragraph" w:customStyle="1" w:styleId="690FBB78B81D4614807490AD46FBAE07">
    <w:name w:val="690FBB78B81D4614807490AD46FBAE07"/>
    <w:rsid w:val="008152F3"/>
    <w:pPr>
      <w:spacing w:after="200" w:line="276" w:lineRule="auto"/>
    </w:pPr>
  </w:style>
  <w:style w:type="paragraph" w:customStyle="1" w:styleId="535FA4073AFF4E2DB91C371BC5ECDB1D">
    <w:name w:val="535FA4073AFF4E2DB91C371BC5ECDB1D"/>
    <w:rsid w:val="008152F3"/>
    <w:pPr>
      <w:spacing w:after="200" w:line="276" w:lineRule="auto"/>
    </w:pPr>
  </w:style>
  <w:style w:type="paragraph" w:customStyle="1" w:styleId="ED7A771650524CA3B65C36407AEEAB8C">
    <w:name w:val="ED7A771650524CA3B65C36407AEEAB8C"/>
    <w:rsid w:val="008152F3"/>
    <w:pPr>
      <w:spacing w:after="200" w:line="276" w:lineRule="auto"/>
    </w:pPr>
  </w:style>
  <w:style w:type="paragraph" w:customStyle="1" w:styleId="EF87E68F529D48C1A4B75F3BFCE1F17B">
    <w:name w:val="EF87E68F529D48C1A4B75F3BFCE1F17B"/>
    <w:rsid w:val="008152F3"/>
    <w:pPr>
      <w:spacing w:after="200" w:line="276" w:lineRule="auto"/>
    </w:pPr>
  </w:style>
  <w:style w:type="paragraph" w:customStyle="1" w:styleId="8C01D4309FB4418289356A1056655D81">
    <w:name w:val="8C01D4309FB4418289356A1056655D81"/>
    <w:rsid w:val="008152F3"/>
    <w:pPr>
      <w:spacing w:after="200" w:line="276" w:lineRule="auto"/>
    </w:pPr>
  </w:style>
  <w:style w:type="paragraph" w:customStyle="1" w:styleId="A13A7285A30F4F7392E9FFA54935BF71">
    <w:name w:val="A13A7285A30F4F7392E9FFA54935BF71"/>
    <w:rsid w:val="008152F3"/>
    <w:pPr>
      <w:spacing w:after="200" w:line="276" w:lineRule="auto"/>
    </w:pPr>
  </w:style>
  <w:style w:type="paragraph" w:customStyle="1" w:styleId="7E36EC32C94F47A89EA4803A3B5C321C">
    <w:name w:val="7E36EC32C94F47A89EA4803A3B5C321C"/>
    <w:rsid w:val="009F4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2442 Rebecca Road</CompanyAddress>
  <CompanyPhone>620-430-8514</CompanyPhone>
  <CompanyFax/>
  <CompanyEmail>Mills.christian92@gmail.com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FE4B92-D04C-4C3C-9EC2-5821C5B4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13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Mills</dc:creator>
  <cp:lastModifiedBy>Christian Mills</cp:lastModifiedBy>
  <cp:revision>6</cp:revision>
  <cp:lastPrinted>2018-06-02T00:40:00Z</cp:lastPrinted>
  <dcterms:created xsi:type="dcterms:W3CDTF">2018-06-02T00:23:00Z</dcterms:created>
  <dcterms:modified xsi:type="dcterms:W3CDTF">2018-06-02T00:43:00Z</dcterms:modified>
  <cp:category>Manhattan, KS, 66502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